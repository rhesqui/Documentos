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jpeg" ContentType="image/jpeg"/>
  <Override PartName="/word/media/image9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spacing w:before="0" w:after="0"/>
        <w:ind w:right="-447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Cabecera"/>
        <w:spacing w:before="0" w:after="0"/>
        <w:ind w:right="-447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Cabecera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7"/>
        <w:gridCol w:w="3793"/>
        <w:gridCol w:w="1254"/>
        <w:gridCol w:w="2882"/>
        <w:gridCol w:w="1928"/>
      </w:tblGrid>
      <w:tr>
        <w:trPr/>
        <w:tc>
          <w:tcPr>
            <w:tcW w:w="1307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793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254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882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928" w:type="dxa"/>
            <w:tcBorders/>
            <w:shd w:color="auto" w:fill="EEECE1" w:themeFill="background2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30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574628</w:t>
            </w:r>
          </w:p>
        </w:tc>
        <w:tc>
          <w:tcPr>
            <w:tcW w:w="379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cs="Helv" w:ascii="Segoe UI" w:hAnsi="Segoe UI"/>
                <w:b w:val="false"/>
                <w:bCs w:val="false"/>
                <w:i/>
                <w:iCs/>
                <w:color w:val="000000" w:themeColor="text1" w:themeShade="ff" w:themeTint="ff"/>
                <w:kern w:val="0"/>
                <w:sz w:val="21"/>
                <w:szCs w:val="21"/>
              </w:rPr>
              <w:t>Activacion de plantilla OTP Apple Pay.</w:t>
            </w:r>
          </w:p>
        </w:tc>
        <w:tc>
          <w:tcPr>
            <w:tcW w:w="1254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1/02/2024</w:t>
            </w:r>
          </w:p>
        </w:tc>
        <w:tc>
          <w:tcPr>
            <w:tcW w:w="2882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928" w:type="dxa"/>
            <w:tcBorders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val="000000" w:themeColor="text1" w:themeShade="ff" w:themeTint="ff"/>
                <w:spacing w:val="0"/>
                <w:kern w:val="0"/>
                <w:sz w:val="21"/>
                <w:szCs w:val="21"/>
                <w:lang w:val="es-SV" w:eastAsia="en-US" w:bidi="ar-SA"/>
              </w:rPr>
              <w:t>Programador Java</w:t>
            </w:r>
          </w:p>
        </w:tc>
      </w:tr>
    </w:tbl>
    <w:p>
      <w:pPr>
        <w:pStyle w:val="Cabecera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11188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rPr>
                <w:rFonts w:ascii="Arial" w:hAnsi="Arial" w:cs="Arial"/>
                <w:b/>
                <w:b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val="000000" w:themeColor="text1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- SendPassCode(Apple Pay) :: Happy Path</w:t>
            </w:r>
          </w:p>
          <w:p>
            <w:pPr>
              <w:pStyle w:val="ListParagraph"/>
              <w:widowControl w:val="false"/>
              <w:rPr>
                <w:b w:val="false"/>
                <w:b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caps w:val="false"/>
                <w:smallCaps w:val="false"/>
                <w:spacing w:val="0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92605"/>
                  <wp:effectExtent l="0" t="0" r="0" b="0"/>
                  <wp:wrapSquare wrapText="largest"/>
                  <wp:docPr id="1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Envió de Correo de confirmación(OTP - Latinia)</w:t>
            </w:r>
          </w:p>
          <w:p>
            <w:pPr>
              <w:pStyle w:val="ListParagraph"/>
              <w:widowControl w:val="false"/>
              <w:rPr>
                <w:b w:val="false"/>
                <w:b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caps w:val="false"/>
                <w:smallCaps w:val="false"/>
                <w:spacing w:val="0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58920" cy="180975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92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- SendPassCode(Garmin Pay) :: Happy Path</w:t>
            </w:r>
          </w:p>
          <w:p>
            <w:pPr>
              <w:pStyle w:val="ListParagraph"/>
              <w:widowControl w:val="false"/>
              <w:rPr>
                <w:b w:val="false"/>
                <w:b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caps w:val="false"/>
                <w:smallCaps w:val="false"/>
                <w:spacing w:val="0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92605"/>
                  <wp:effectExtent l="0" t="0" r="0" b="0"/>
                  <wp:wrapSquare wrapText="largest"/>
                  <wp:docPr id="3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Envió de Correo de confirmación(OTP - Latinia)</w:t>
            </w:r>
          </w:p>
          <w:p>
            <w:pPr>
              <w:pStyle w:val="ListParagraph"/>
              <w:widowControl w:val="false"/>
              <w:rPr>
                <w:b w:val="false"/>
                <w:b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caps w:val="false"/>
                <w:smallCaps w:val="false"/>
                <w:spacing w:val="0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96385" cy="2611120"/>
                  <wp:effectExtent l="0" t="0" r="0" b="0"/>
                  <wp:wrapSquare wrapText="largest"/>
                  <wp:docPr id="4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6385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Calibri" w:hAnsi="Calibri" w:eastAsia="Calibri" w:cs="Times New Roman"/>
                <w:i/>
                <w:i/>
                <w:iCs/>
                <w:color w:val="00000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Tokenization – SendPassCode(Code Error)</w:t>
            </w:r>
          </w:p>
          <w:p>
            <w:pPr>
              <w:pStyle w:val="ListParagraph"/>
              <w:widowControl w:val="false"/>
              <w:rPr>
                <w:color w:val="000000"/>
                <w:lang w:eastAsia="es-SV"/>
              </w:rPr>
            </w:pPr>
            <w:r>
              <w:rPr>
                <w:color w:val="000000"/>
                <w:lang w:eastAsia="es-SV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72920"/>
                  <wp:effectExtent l="0" t="0" r="0" b="0"/>
                  <wp:wrapSquare wrapText="largest"/>
                  <wp:docPr id="5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041" w:header="720" w:top="2536" w:footer="520" w:bottom="80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6" name="Imagen2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2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7" name="Imagen3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3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val="FFFFFF" w:themeColor="background1"/>
        <w:sz w:val="18"/>
        <w:szCs w:val="18"/>
        <w:lang w:val="pt-BR"/>
      </w:rPr>
      <w:t>......</w:t>
    </w:r>
  </w:p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val="FFFFFF" w:themeColor="background1"/>
        <w:sz w:val="18"/>
        <w:szCs w:val="18"/>
        <w:lang w:val="pt-BR"/>
      </w:rPr>
      <w:t>......</w:t>
    </w:r>
  </w:p>
  <w:p>
    <w:pPr>
      <w:pStyle w:val="Cabecera"/>
      <w:spacing w:before="0" w:after="0"/>
      <w:jc w:val="right"/>
      <w:rPr>
        <w:sz w:val="18"/>
      </w:rPr>
    </w:pPr>
    <w:r>
      <w:rPr>
        <w:sz w:val="1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8" name="Imagen4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9" name="Imagen5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  <w:lang w:val="pt-BR"/>
      </w:rPr>
      <w:t>Dirección de Servicios de Tecnologia</w:t>
    </w:r>
    <w:r>
      <w:rPr>
        <w:rFonts w:ascii="Arial" w:hAnsi="Arial"/>
        <w:color w:val="FFFFFF" w:themeColor="background1"/>
        <w:sz w:val="18"/>
        <w:szCs w:val="18"/>
        <w:lang w:val="pt-BR"/>
      </w:rPr>
      <w:t>.</w:t>
    </w:r>
  </w:p>
  <w:p>
    <w:pPr>
      <w:pStyle w:val="Cabecera"/>
      <w:spacing w:before="0" w:after="20"/>
      <w:ind w:right="-448" w:hanging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  <w:t>Forma: REG-DIN-013</w:t>
    </w:r>
    <w:r>
      <w:rPr>
        <w:rFonts w:ascii="Arial" w:hAnsi="Arial"/>
        <w:color w:val="FFFFFF" w:themeColor="background1"/>
        <w:sz w:val="18"/>
        <w:szCs w:val="18"/>
        <w:lang w:val="pt-BR"/>
      </w:rPr>
      <w:t>.</w:t>
    </w:r>
  </w:p>
  <w:p>
    <w:pPr>
      <w:pStyle w:val="Cabecera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Ttulo1">
    <w:name w:val="Heading 1"/>
    <w:basedOn w:val="Normal"/>
    <w:next w:val="Ttulo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Ttulo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Ttulo4">
    <w:name w:val="Heading 4"/>
    <w:basedOn w:val="Normal"/>
    <w:next w:val="NormalIndent"/>
    <w:qFormat/>
    <w:rsid w:val="00ba1b77"/>
    <w:pPr>
      <w:keepNext w:val="true"/>
      <w:ind w:left="547" w:hanging="0"/>
      <w:outlineLvl w:val="3"/>
    </w:pPr>
    <w:rPr>
      <w:b/>
    </w:rPr>
  </w:style>
  <w:style w:type="paragraph" w:styleId="Ttulo5">
    <w:name w:val="Heading 5"/>
    <w:basedOn w:val="Normal"/>
    <w:next w:val="NormalIndent"/>
    <w:qFormat/>
    <w:rsid w:val="00ba1b77"/>
    <w:pPr>
      <w:ind w:left="720" w:hanging="0"/>
      <w:outlineLvl w:val="4"/>
    </w:pPr>
    <w:rPr>
      <w:rFonts w:ascii="Times" w:hAnsi="Times"/>
      <w:b/>
      <w:sz w:val="20"/>
    </w:rPr>
  </w:style>
  <w:style w:type="paragraph" w:styleId="Ttulo6">
    <w:name w:val="Heading 6"/>
    <w:basedOn w:val="Normal"/>
    <w:next w:val="NormalIndent"/>
    <w:qFormat/>
    <w:rsid w:val="00ba1b77"/>
    <w:pPr>
      <w:ind w:left="720" w:hanging="0"/>
      <w:outlineLvl w:val="5"/>
    </w:pPr>
    <w:rPr>
      <w:rFonts w:ascii="Times" w:hAnsi="Times"/>
      <w:sz w:val="20"/>
      <w:u w:val="single"/>
    </w:rPr>
  </w:style>
  <w:style w:type="paragraph" w:styleId="Ttulo7">
    <w:name w:val="Heading 7"/>
    <w:basedOn w:val="Normal"/>
    <w:next w:val="NormalIndent"/>
    <w:qFormat/>
    <w:rsid w:val="00ba1b77"/>
    <w:pPr>
      <w:ind w:left="720" w:hanging="0"/>
      <w:outlineLvl w:val="6"/>
    </w:pPr>
    <w:rPr>
      <w:rFonts w:ascii="Times" w:hAnsi="Times"/>
      <w:i/>
      <w:sz w:val="20"/>
    </w:rPr>
  </w:style>
  <w:style w:type="paragraph" w:styleId="Ttulo8">
    <w:name w:val="Heading 8"/>
    <w:basedOn w:val="Normal"/>
    <w:next w:val="NormalIndent"/>
    <w:qFormat/>
    <w:rsid w:val="00ba1b77"/>
    <w:pPr>
      <w:ind w:left="720" w:hanging="0"/>
      <w:outlineLvl w:val="7"/>
    </w:pPr>
    <w:rPr>
      <w:rFonts w:ascii="Times" w:hAnsi="Times"/>
      <w:i/>
      <w:sz w:val="20"/>
    </w:rPr>
  </w:style>
  <w:style w:type="paragraph" w:styleId="Ttulo9">
    <w:name w:val="Heading 9"/>
    <w:basedOn w:val="Normal"/>
    <w:next w:val="NormalIndent"/>
    <w:qFormat/>
    <w:rsid w:val="00ba1b77"/>
    <w:pPr>
      <w:ind w:left="720" w:hanging="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cladenotaalpie">
    <w:name w:val="Ancla de nota al pi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EnlacedeInternet">
    <w:name w:val="Enlace de Internet"/>
    <w:basedOn w:val="DefaultParagraphFont"/>
    <w:rsid w:val="005c00c2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link w:val="Piedepgina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suntodelcomentario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link w:val="Encabezado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uerpodetexto">
    <w:name w:val="Body Text"/>
    <w:basedOn w:val="Normal"/>
    <w:rsid w:val="00564fc5"/>
    <w:pPr>
      <w:spacing w:before="0" w:after="12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left="360" w:hanging="0"/>
    </w:pPr>
    <w:rPr/>
  </w:style>
  <w:style w:type="paragraph" w:styleId="Sumario4">
    <w:name w:val="TOC 4"/>
    <w:basedOn w:val="Sumario1"/>
    <w:semiHidden/>
    <w:rsid w:val="00ba1b77"/>
    <w:pPr>
      <w:ind w:left="3240" w:right="1200" w:hanging="0"/>
    </w:pPr>
    <w:rPr/>
  </w:style>
  <w:style w:type="paragraph" w:styleId="Sumario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 w:hanging="0"/>
    </w:pPr>
    <w:rPr/>
  </w:style>
  <w:style w:type="paragraph" w:styleId="Sumario3">
    <w:name w:val="TOC 3"/>
    <w:basedOn w:val="Sumario2"/>
    <w:semiHidden/>
    <w:rsid w:val="00ba1b77"/>
    <w:pPr>
      <w:ind w:left="2880" w:hanging="0"/>
    </w:pPr>
    <w:rPr/>
  </w:style>
  <w:style w:type="paragraph" w:styleId="Sumario2">
    <w:name w:val="TOC 2"/>
    <w:basedOn w:val="Sumario1"/>
    <w:semiHidden/>
    <w:rsid w:val="00ba1b77"/>
    <w:pPr>
      <w:ind w:left="2520" w:right="120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Cabecera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Notaalpie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 w:hanging="0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 w:hanging="0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 w:hanging="0"/>
    </w:pPr>
    <w:rPr/>
  </w:style>
  <w:style w:type="paragraph" w:styleId="Heading3t" w:customStyle="1">
    <w:name w:val="heading 3t"/>
    <w:basedOn w:val="Ttulo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Ttulo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 w:hanging="0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bullet" w:customStyle="1">
    <w:name w:val="Text - bullet"/>
    <w:basedOn w:val="Normal"/>
    <w:qFormat/>
    <w:rsid w:val="00ba1b77"/>
    <w:pPr>
      <w:ind w:left="835" w:hanging="274"/>
    </w:pPr>
    <w:rPr/>
  </w:style>
  <w:style w:type="paragraph" w:styleId="Textbullettight" w:customStyle="1">
    <w:name w:val="Text - bullet tight"/>
    <w:basedOn w:val="Textbullet"/>
    <w:qFormat/>
    <w:rsid w:val="00ba1b77"/>
    <w:pPr>
      <w:spacing w:before="0" w:after="0"/>
    </w:pPr>
    <w:rPr/>
  </w:style>
  <w:style w:type="paragraph" w:styleId="NormalIndent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bulletsub" w:customStyle="1">
    <w:name w:val="Text - bullet sub"/>
    <w:basedOn w:val="Textbullet"/>
    <w:qFormat/>
    <w:rsid w:val="00ba1b77"/>
    <w:pPr>
      <w:ind w:left="1094" w:hanging="274"/>
    </w:pPr>
    <w:rPr/>
  </w:style>
  <w:style w:type="paragraph" w:styleId="Textbulletsubtight" w:customStyle="1">
    <w:name w:val="Text - bullet sub tight"/>
    <w:basedOn w:val="Textbullettight"/>
    <w:qFormat/>
    <w:rsid w:val="00ba1b77"/>
    <w:pPr>
      <w:ind w:left="1094" w:hanging="274"/>
    </w:pPr>
    <w:rPr/>
  </w:style>
  <w:style w:type="paragraph" w:styleId="Text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left="533" w:hanging="533"/>
    </w:pPr>
    <w:rPr/>
  </w:style>
  <w:style w:type="paragraph" w:styleId="Textnumbertight" w:customStyle="1">
    <w:name w:val="Text - number tight"/>
    <w:basedOn w:val="Text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 w:hanging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 w:hanging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 w:hanging="0"/>
    </w:pPr>
    <w:rPr>
      <w:rFonts w:ascii="Times New Roman" w:hAnsi="Times New Roman"/>
      <w:sz w:val="24"/>
    </w:rPr>
  </w:style>
  <w:style w:type="paragraph" w:styleId="Cuerpodetextoconsangra">
    <w:name w:val="Body Text Indent"/>
    <w:basedOn w:val="Cuerpodetexto"/>
    <w:rsid w:val="00564fc5"/>
    <w:pPr>
      <w:overflowPunct w:val="false"/>
      <w:spacing w:lineRule="atLeast" w:line="240" w:before="0" w:after="240"/>
      <w:ind w:left="360" w:firstLine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 w:hanging="0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Cuerpodetexto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 w:hanging="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jpeg"/><Relationship Id="rId2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335</TotalTime>
  <Application>LibreOffice/7.0.6.2$Windows_x86 LibreOffice_project/144abb84a525d8e30c9dbbefa69cbbf2d8d4ae3b</Application>
  <AppVersion>15.0000</AppVersion>
  <Pages>3</Pages>
  <Words>96</Words>
  <Characters>610</Characters>
  <CharactersWithSpaces>704</CharactersWithSpaces>
  <Paragraphs>28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2024-01-30T17:56:44Z</dcterms:modified>
  <cp:revision>16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