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23.jpeg" ContentType="image/jpe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24.jpeg" ContentType="image/jpe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5.jpeg" ContentType="image/jpeg"/>
  <Override PartName="/word/media/image26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584115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val="000000" w:themeColor="text1" w:themeShade="ff" w:themeTint="ff"/>
                <w:kern w:val="0"/>
                <w:sz w:val="21"/>
                <w:szCs w:val="21"/>
                <w:lang w:val="es-SV" w:eastAsia="en-US" w:bidi="ar-SA"/>
              </w:rPr>
              <w:t>Enrolamiento desde Banca Móvil</w:t>
            </w:r>
          </w:p>
        </w:tc>
        <w:tc>
          <w:tcPr>
            <w:tcW w:w="1534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02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4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3117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ind w:left="720" w:hanging="0"/>
              <w:rPr>
                <w:rFonts w:eastAsia="Calibri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 APPLE PAY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nueva billetera de APPLE PAY.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JSON Body Request (ajustar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body request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acuerdo al escenario de prueba):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"40010030273",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Cuerpodetexto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Cuerpodetexto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1775"/>
                  <wp:effectExtent l="0" t="0" r="0" b="0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800" w:hanging="0"/>
              <w:rPr>
                <w:rFonts w:ascii="Calibri" w:hAnsi="Calibri" w:eastAsia="Calibri" w:cs="Times New Roman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2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210685"/>
                  <wp:effectExtent l="0" t="0" r="0" b="0"/>
                  <wp:docPr id="3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80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/>
              <w:drawing>
                <wp:inline distT="0" distB="0" distL="0" distR="0">
                  <wp:extent cx="4108450" cy="3843020"/>
                  <wp:effectExtent l="0" t="0" r="0" b="0"/>
                  <wp:docPr id="4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3680"/>
                  <wp:effectExtent l="0" t="0" r="0" b="0"/>
                  <wp:docPr id="5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6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“TOKEN”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36060"/>
                  <wp:effectExtent l="0" t="0" r="0" b="0"/>
                  <wp:docPr id="7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8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81450"/>
                  <wp:effectExtent l="0" t="0" r="0" b="0"/>
                  <wp:docPr id="9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0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“0002” (returnCode 27)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99865"/>
                  <wp:effectExtent l="0" t="0" r="0" b="0"/>
                  <wp:docPr id="11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551430"/>
                  <wp:effectExtent l="0" t="0" r="0" b="0"/>
                  <wp:docPr id="12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0" w:hanging="0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FLUJO ANDROID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billetera de ANDROID.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JSON Body Request (ajustar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body request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acuerdo al escenario de prueba):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"40010025772",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Cuerpodetexto"/>
              <w:widowControl w:val="false"/>
              <w:spacing w:lineRule="auto" w:line="240" w:before="0" w:after="6"/>
              <w:ind w:left="720" w:hanging="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Cuerpodetexto"/>
              <w:widowControl w:val="false"/>
              <w:rPr>
                <w:rFonts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Cuerpodetexto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Calibri" w:hAnsi="Calibri" w:eastAsia="Calibri" w:cs="Times New Roman"/>
                <w:b w:val="false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06215"/>
                  <wp:effectExtent l="0" t="0" r="0" b="0"/>
                  <wp:docPr id="13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1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  <w:drawing>
                <wp:inline distT="0" distB="0" distL="0" distR="0">
                  <wp:extent cx="4108450" cy="4035425"/>
                  <wp:effectExtent l="0" t="0" r="0" b="0"/>
                  <wp:docPr id="15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10000"/>
                  <wp:effectExtent l="0" t="0" r="0" b="0"/>
                  <wp:wrapSquare wrapText="largest"/>
                  <wp:docPr id="16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80510"/>
                  <wp:effectExtent l="0" t="0" r="0" b="0"/>
                  <wp:docPr id="17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18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“MOBILE_APP”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210050"/>
                  <wp:effectExtent l="0" t="0" r="0" b="0"/>
                  <wp:docPr id="19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08450"/>
                  <wp:effectExtent l="0" t="0" r="0" b="0"/>
                  <wp:wrapSquare wrapText="largest"/>
                  <wp:docPr id="21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22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041" w:header="720" w:top="2536" w:footer="520" w:bottom="80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18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18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18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23" name="Imagen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2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24" name="Imagen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3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25" name="Imagen4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4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26" name="Imagen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5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Ttulo1">
    <w:name w:val="Heading 1"/>
    <w:basedOn w:val="Normal"/>
    <w:next w:val="Ttulo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Ttulo4">
    <w:name w:val="Heading 4"/>
    <w:basedOn w:val="Normal"/>
    <w:next w:val="NormalIndent"/>
    <w:qFormat/>
    <w:rsid w:val="00ba1b77"/>
    <w:pPr>
      <w:keepNext w:val="true"/>
      <w:ind w:left="547" w:hanging="0"/>
      <w:outlineLvl w:val="3"/>
    </w:pPr>
    <w:rPr>
      <w:b/>
    </w:rPr>
  </w:style>
  <w:style w:type="paragraph" w:styleId="Ttulo5">
    <w:name w:val="Heading 5"/>
    <w:basedOn w:val="Normal"/>
    <w:next w:val="NormalIndent"/>
    <w:qFormat/>
    <w:rsid w:val="00ba1b77"/>
    <w:pPr>
      <w:ind w:left="720" w:hanging="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NormalIndent"/>
    <w:qFormat/>
    <w:rsid w:val="00ba1b77"/>
    <w:pPr>
      <w:ind w:left="720" w:hanging="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NormalIndent"/>
    <w:qFormat/>
    <w:rsid w:val="00ba1b77"/>
    <w:pPr>
      <w:ind w:left="720" w:hanging="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NormalIndent"/>
    <w:qFormat/>
    <w:rsid w:val="00ba1b77"/>
    <w:pPr>
      <w:ind w:left="720" w:hanging="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NormalIndent"/>
    <w:qFormat/>
    <w:rsid w:val="00ba1b77"/>
    <w:pPr>
      <w:ind w:left="720" w:hanging="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cladenotaalpie">
    <w:name w:val="Ancla de nota al pi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EnlacedeInternet">
    <w:name w:val="Enlace de Internet"/>
    <w:basedOn w:val="DefaultParagraphFont"/>
    <w:rsid w:val="005c00c2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link w:val="Piedepgina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suntodelcomentario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link w:val="Encabezado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uerpodetexto">
    <w:name w:val="Body Text"/>
    <w:basedOn w:val="Normal"/>
    <w:rsid w:val="00564fc5"/>
    <w:pPr>
      <w:spacing w:before="0" w:after="12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left="360" w:hanging="0"/>
    </w:pPr>
    <w:rPr/>
  </w:style>
  <w:style w:type="paragraph" w:styleId="Sumario4">
    <w:name w:val="TOC 4"/>
    <w:basedOn w:val="Sumario1"/>
    <w:semiHidden/>
    <w:rsid w:val="00ba1b77"/>
    <w:pPr>
      <w:ind w:left="3240" w:right="1200" w:hanging="0"/>
    </w:pPr>
    <w:rPr/>
  </w:style>
  <w:style w:type="paragraph" w:styleId="Sumario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 w:hanging="0"/>
    </w:pPr>
    <w:rPr/>
  </w:style>
  <w:style w:type="paragraph" w:styleId="Sumario3">
    <w:name w:val="TOC 3"/>
    <w:basedOn w:val="Sumario2"/>
    <w:semiHidden/>
    <w:rsid w:val="00ba1b77"/>
    <w:pPr>
      <w:ind w:left="2880" w:hanging="0"/>
    </w:pPr>
    <w:rPr/>
  </w:style>
  <w:style w:type="paragraph" w:styleId="Sumario2">
    <w:name w:val="TOC 2"/>
    <w:basedOn w:val="Sumario1"/>
    <w:semiHidden/>
    <w:rsid w:val="00ba1b77"/>
    <w:pPr>
      <w:ind w:left="2520" w:right="120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Cabecera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Notaalpie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 w:hanging="0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 w:hanging="0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 w:hanging="0"/>
    </w:pPr>
    <w:rPr/>
  </w:style>
  <w:style w:type="paragraph" w:styleId="Heading3t" w:customStyle="1">
    <w:name w:val="heading 3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 w:hanging="0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bullet" w:customStyle="1">
    <w:name w:val="Text - bullet"/>
    <w:basedOn w:val="Normal"/>
    <w:qFormat/>
    <w:rsid w:val="00ba1b77"/>
    <w:pPr>
      <w:ind w:left="835" w:hanging="274"/>
    </w:pPr>
    <w:rPr/>
  </w:style>
  <w:style w:type="paragraph" w:styleId="Textbullettight" w:customStyle="1">
    <w:name w:val="Text - bullet tight"/>
    <w:basedOn w:val="Textbullet"/>
    <w:qFormat/>
    <w:rsid w:val="00ba1b77"/>
    <w:pPr>
      <w:spacing w:before="0" w:after="0"/>
    </w:pPr>
    <w:rPr/>
  </w:style>
  <w:style w:type="paragraph" w:styleId="NormalIndent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bulletsub" w:customStyle="1">
    <w:name w:val="Text - bullet sub"/>
    <w:basedOn w:val="Textbullet"/>
    <w:qFormat/>
    <w:rsid w:val="00ba1b77"/>
    <w:pPr>
      <w:ind w:left="1094" w:hanging="274"/>
    </w:pPr>
    <w:rPr/>
  </w:style>
  <w:style w:type="paragraph" w:styleId="Textbulletsubtight" w:customStyle="1">
    <w:name w:val="Text - bullet sub tight"/>
    <w:basedOn w:val="Textbullettight"/>
    <w:qFormat/>
    <w:rsid w:val="00ba1b77"/>
    <w:pPr>
      <w:ind w:left="1094" w:hanging="274"/>
    </w:pPr>
    <w:rPr/>
  </w:style>
  <w:style w:type="paragraph" w:styleId="Text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left="533" w:hanging="533"/>
    </w:pPr>
    <w:rPr/>
  </w:style>
  <w:style w:type="paragraph" w:styleId="Textnumbertight" w:customStyle="1">
    <w:name w:val="Text - number tight"/>
    <w:basedOn w:val="Text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 w:hanging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 w:hanging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 w:hanging="0"/>
    </w:pPr>
    <w:rPr>
      <w:rFonts w:ascii="Times New Roman" w:hAnsi="Times New Roman"/>
      <w:sz w:val="24"/>
    </w:rPr>
  </w:style>
  <w:style w:type="paragraph" w:styleId="Cuerpodetextoconsangra">
    <w:name w:val="Body Text Indent"/>
    <w:basedOn w:val="Cuerpodetexto"/>
    <w:rsid w:val="00564fc5"/>
    <w:pPr>
      <w:overflowPunct w:val="true"/>
      <w:spacing w:lineRule="atLeast" w:line="240" w:before="0" w:after="240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 w:hanging="0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Cuerpodetexto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 w:hanging="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3.jpeg"/><Relationship Id="rId2" Type="http://schemas.openxmlformats.org/officeDocument/2006/relationships/image" Target="media/image2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5.jpeg"/><Relationship Id="rId2" Type="http://schemas.openxmlformats.org/officeDocument/2006/relationships/image" Target="media/image26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398</TotalTime>
  <Application>LibreOffice/7.0.6.2$Windows_x86 LibreOffice_project/144abb84a525d8e30c9dbbefa69cbbf2d8d4ae3b</Application>
  <AppVersion>15.0000</AppVersion>
  <Pages>18</Pages>
  <Words>307</Words>
  <Characters>2586</Characters>
  <CharactersWithSpaces>2979</CharactersWithSpaces>
  <Paragraphs>118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2024-04-03T09:35:38Z</dcterms:modified>
  <cp:revision>33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