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gif" ContentType="image/gi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/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584115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Apple Pay/Flujo Verde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1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9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En el api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selected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Method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b/>
                <w:bCs w:val="false"/>
                <w:i w:val="false"/>
                <w:iCs w:val="false"/>
                <w:sz w:val="22"/>
                <w:szCs w:val="24"/>
                <w:u w:val="singl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selected</w:t>
            </w:r>
            <w:r>
              <w:rPr>
                <w:rFonts w:eastAsia="Calibri" w:cs="Times New Roman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Method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“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"Tokenization",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"AuthenticationMethods",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authenticationMethod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 : "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cell_phone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"tokenRefId" : "DNITHE413700660619634197"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“metadata”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44345"/>
                  <wp:effectExtent l="0" t="0" r="0" b="0"/>
                  <wp:wrapSquare wrapText="largest"/>
                  <wp:docPr id="2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0d92ba97-9be6-427e-b4dd-a323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695450"/>
                  <wp:effectExtent l="0" t="0" r="0" b="0"/>
                  <wp:wrapSquare wrapText="largest"/>
                  <wp:docPr id="4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“_messageIdOrg”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1e38d2885-62ce-46dc-8413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5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1330"/>
                  <wp:effectExtent l="0" t="0" r="0" b="0"/>
                  <wp:wrapSquare wrapText="largest"/>
                  <wp:docPr id="6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“_shortMessageId”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7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0695"/>
                  <wp:effectExtent l="0" t="0" r="0" b="0"/>
                  <wp:wrapSquare wrapText="largest"/>
                  <wp:docPr id="8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“_applicationId”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9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6410"/>
                  <wp:effectExtent l="0" t="0" r="0" b="0"/>
                  <wp:wrapSquare wrapText="largest"/>
                  <wp:docPr id="10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“_serviceId”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AuthenticationMethod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11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31010"/>
                  <wp:effectExtent l="0" t="0" r="0" b="0"/>
                  <wp:wrapSquare wrapText="largest"/>
                  <wp:docPr id="12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2024-06-24T22:59:22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Debe contener: YYYY-MM-DDTHH:MM:SS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1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24025"/>
                  <wp:effectExtent l="0" t="0" r="0" b="0"/>
                  <wp:wrapSquare wrapText="largest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“body”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“authenticationMethod”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cell_phone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|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email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alguno de estos: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cell_phone | email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09625"/>
                  <wp:effectExtent l="0" t="0" r="0" b="0"/>
                  <wp:wrapSquare wrapText="largest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81810"/>
                  <wp:effectExtent l="0" t="0" r="0" b="0"/>
                  <wp:wrapSquare wrapText="largest"/>
                  <wp:docPr id="16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“tokenRefId”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DNITHE413700660619634197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6 LETRAS [A-Z] y de {1, 58]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39470"/>
                  <wp:effectExtent l="0" t="0" r="0" b="0"/>
                  <wp:wrapSquare wrapText="largest"/>
                  <wp:docPr id="17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70380"/>
                  <wp:effectExtent l="0" t="0" r="0" b="0"/>
                  <wp:wrapSquare wrapText="largest"/>
                  <wp:docPr id="18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20"/>
      <w:headerReference w:type="default" r:id="rId21"/>
      <w:footerReference w:type="even" r:id="rId22"/>
      <w:footerReference w:type="default" r:id="rId23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9.gi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689</TotalTime>
  <Application>LibreOffice/24.2.2.2$Windows_x86 LibreOffice_project/d56cc158d8a96260b836f100ef4b4ef25d6f1a01</Application>
  <AppVersion>15.0000</AppVersion>
  <Pages>8</Pages>
  <Words>335</Words>
  <Characters>2325</Characters>
  <CharactersWithSpaces>2702</CharactersWithSpaces>
  <Paragraphs>94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2024-09-04T23:30:20Z</cp:lastPrinted>
  <dcterms:modified xsi:type="dcterms:W3CDTF">2024-09-18T22:13:35Z</dcterms:modified>
  <cp:revision>65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