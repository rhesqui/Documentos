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Enrolamiento desde Apple Wallet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26/04/2024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/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GetVerifyElegibility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Api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que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perteneciente a Cmc y es consumida por los flujos Orange y Red 0003 del api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GetCheckElegibility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que se encuentra en TokenizationApi.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actualmente vive en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TokenizationCmc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y se encarga de permitir o rechazar el aprovisionamiento de las tarjetas pertenecientes a la wallet de Apple Pay, mismas que cuentan con la recomendación Orange o Red 0003 por parte de HST, consultando la tabla 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”GESTION_TOKENIZATION”.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ello es necesario que la tarjeta en la tabla antes mencionada, cumpla con los siguientes criterios:</w:t>
            </w:r>
          </w:p>
          <w:p>
            <w:pPr>
              <w:pStyle w:val="ListParagraph"/>
              <w:widowControl w:val="false"/>
              <w:numPr>
                <w:ilvl w:val="3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Que exista la tarjeta en el campo NUMERO_TARJETA</w:t>
            </w:r>
          </w:p>
          <w:p>
            <w:pPr>
              <w:pStyle w:val="ListParagraph"/>
              <w:widowControl w:val="false"/>
              <w:numPr>
                <w:ilvl w:val="3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Que el campo VERIFICACION_CLIENTE = SI</w:t>
            </w:r>
          </w:p>
          <w:p>
            <w:pPr>
              <w:pStyle w:val="ListParagraph"/>
              <w:widowControl w:val="false"/>
              <w:numPr>
                <w:ilvl w:val="3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Que el campo FECHA_VALIDACION no se mayor a 3 días del campo CREACION_REGISTRO.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shd w:fill="FFFFFF" w:val="clear"/>
                <w:lang w:val="es-ES" w:eastAsia="es-SV" w:bidi="ar-SA"/>
              </w:rPr>
              <w:t>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"metadata"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"_messageType"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"Request"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"_datetime"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"2024-04-10T16:25:17"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"_messageIdOrg"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"TSP1663865723414"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"_applicationId"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"Tokenization"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"_serviceId"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"authenticationMethods"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"_shortMessageId"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"SP166386572341"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"TSP1663865723414"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"data"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"body"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        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"PAN"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"4073190328830917"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774065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Si cumple con los criterios: es elegible (retorna 00 y YES)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8826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6088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Si </w:t>
            </w:r>
            <w:r>
              <w:rPr>
                <w:rFonts w:eastAsia="Calibri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VERIFICACION_CLIENTE = NO: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no es elegible (retorna 00 y NO)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1695"/>
                  <wp:effectExtent l="0" t="0" r="0" b="0"/>
                  <wp:wrapSquare wrapText="largest"/>
                  <wp:docPr id="4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7048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3454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Si </w:t>
            </w:r>
            <w:r>
              <w:rPr>
                <w:rFonts w:eastAsia="Calibri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VERIFICACION_CLIENTE = SI y FECHA_VALIDACION es mayor a 3 días de CREACION_REGISTRO: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no es elegible (retorna 00 y NO)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92075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13990"/>
                  <wp:effectExtent l="0" t="0" r="0" b="0"/>
                  <wp:wrapSquare wrapText="largest"/>
                  <wp:docPr id="8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7073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Si la tarjeta no existe en </w:t>
            </w:r>
            <w:r>
              <w:rPr>
                <w:rFonts w:eastAsia="Calibri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NUMERO_TARJETA: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 (retorna 05 y NO)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0459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80310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8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2504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406</TotalTime>
  <Application>LibreOffice/24.2.2.2$Windows_x86 LibreOffice_project/d56cc158d8a96260b836f100ef4b4ef25d6f1a01</Application>
  <AppVersion>15.0000</AppVersion>
  <Pages>6</Pages>
  <Words>257</Words>
  <Characters>1482</Characters>
  <CharactersWithSpaces>1999</CharactersWithSpaces>
  <Paragraphs>53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2024-04-25T23:48:01Z</dcterms:modified>
  <cp:revision>37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