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01361" w14:textId="77777777" w:rsidR="00694040" w:rsidRDefault="00694040" w:rsidP="00A46E3D">
      <w:pPr>
        <w:pStyle w:val="Encabezado"/>
        <w:spacing w:after="0"/>
        <w:rPr>
          <w:rFonts w:ascii="Arial" w:hAnsi="Arial"/>
          <w:b/>
          <w:bCs/>
          <w:color w:val="C0C0C0"/>
          <w:sz w:val="16"/>
          <w:szCs w:val="16"/>
          <w:lang w:val="pt-BR"/>
        </w:rPr>
      </w:pPr>
      <w:r>
        <w:rPr>
          <w:rFonts w:ascii="Arial" w:hAnsi="Arial"/>
          <w:b/>
          <w:bCs/>
          <w:color w:val="C0C0C0"/>
          <w:sz w:val="16"/>
          <w:szCs w:val="16"/>
          <w:lang w:val="pt-BR"/>
        </w:rPr>
        <w:t xml:space="preserve">  </w:t>
      </w:r>
    </w:p>
    <w:p w14:paraId="1FF46D25" w14:textId="086E9461" w:rsidR="00694040" w:rsidRPr="00F23F1E" w:rsidRDefault="00694040" w:rsidP="00694040">
      <w:pPr>
        <w:pStyle w:val="Encabezado"/>
        <w:jc w:val="center"/>
        <w:rPr>
          <w:rFonts w:ascii="Arial" w:hAnsi="Arial"/>
          <w:b/>
          <w:caps/>
          <w:sz w:val="28"/>
        </w:rPr>
      </w:pPr>
      <w:r w:rsidRPr="00F23F1E">
        <w:rPr>
          <w:rFonts w:ascii="Arial" w:hAnsi="Arial"/>
          <w:b/>
          <w:caps/>
          <w:sz w:val="28"/>
        </w:rPr>
        <w:t>SOLICITUD DE TRASLADO A AMBIENTE DE PRODUCCIÓN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999"/>
        <w:gridCol w:w="3344"/>
      </w:tblGrid>
      <w:tr w:rsidR="006B0597" w:rsidRPr="006B0597" w14:paraId="76FB0A9D" w14:textId="77777777" w:rsidTr="006B0597">
        <w:tc>
          <w:tcPr>
            <w:tcW w:w="2689" w:type="dxa"/>
          </w:tcPr>
          <w:p w14:paraId="6EFCE5B4" w14:textId="0B484572" w:rsidR="006B0597" w:rsidRPr="005B4709" w:rsidRDefault="006B0597" w:rsidP="00F23F1E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5B4709">
              <w:rPr>
                <w:rFonts w:ascii="Arial" w:hAnsi="Arial" w:cs="Arial"/>
                <w:b/>
                <w:sz w:val="20"/>
              </w:rPr>
              <w:t>ID ENTREGABLE:</w:t>
            </w:r>
          </w:p>
        </w:tc>
        <w:tc>
          <w:tcPr>
            <w:tcW w:w="7343" w:type="dxa"/>
            <w:gridSpan w:val="2"/>
          </w:tcPr>
          <w:p w14:paraId="18184AD2" w14:textId="156B67DB" w:rsidR="006B0597" w:rsidRPr="005B4709" w:rsidRDefault="006B0597" w:rsidP="00F23F1E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5B4709">
              <w:rPr>
                <w:rFonts w:ascii="Arial" w:hAnsi="Arial" w:cs="Arial"/>
                <w:b/>
                <w:sz w:val="20"/>
              </w:rPr>
              <w:t>NOMBRE DEL ENTREGABLE</w:t>
            </w:r>
            <w:proofErr w:type="gramStart"/>
            <w:r w:rsidRPr="005B4709">
              <w:rPr>
                <w:rFonts w:ascii="Arial" w:hAnsi="Arial" w:cs="Arial"/>
                <w:b/>
                <w:sz w:val="20"/>
              </w:rPr>
              <w:t>:</w:t>
            </w:r>
            <w:r w:rsidRPr="005B4709">
              <w:rPr>
                <w:rFonts w:ascii="Arial" w:hAnsi="Arial" w:cs="Arial"/>
                <w:bCs/>
                <w:noProof/>
                <w:sz w:val="20"/>
                <w:lang w:val="es-419" w:eastAsia="es-419"/>
              </w:rPr>
              <w:t xml:space="preserve">  [</w:t>
            </w:r>
            <w:proofErr w:type="gramEnd"/>
            <w:r w:rsidRPr="005B4709">
              <w:rPr>
                <w:rFonts w:ascii="Arial" w:hAnsi="Arial" w:cs="Arial"/>
                <w:bCs/>
                <w:noProof/>
                <w:sz w:val="20"/>
                <w:lang w:val="es-419" w:eastAsia="es-419"/>
              </w:rPr>
              <w:t>nombre del release/incidencia/demana express]</w:t>
            </w:r>
          </w:p>
        </w:tc>
      </w:tr>
      <w:tr w:rsidR="006B0597" w:rsidRPr="006B0597" w14:paraId="29F11238" w14:textId="77777777" w:rsidTr="006B0597">
        <w:tc>
          <w:tcPr>
            <w:tcW w:w="2689" w:type="dxa"/>
          </w:tcPr>
          <w:p w14:paraId="49C777A8" w14:textId="77777777" w:rsidR="00BA6273" w:rsidRDefault="00BA6273" w:rsidP="00BA6273">
            <w:pPr>
              <w:spacing w:after="0"/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</w:pPr>
            <w:r w:rsidRPr="00341745"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 xml:space="preserve">Seleccione una </w:t>
            </w: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>opción</w:t>
            </w:r>
          </w:p>
          <w:p w14:paraId="17D32F4F" w14:textId="365D61A3" w:rsidR="006B0597" w:rsidRPr="005B4709" w:rsidRDefault="006B0597" w:rsidP="00F23F1E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5B4709">
              <w:rPr>
                <w:rFonts w:ascii="Arial" w:hAnsi="Arial" w:cs="Arial"/>
                <w:b/>
                <w:sz w:val="20"/>
              </w:rPr>
              <w:t xml:space="preserve">FECHA: </w:t>
            </w:r>
            <w:sdt>
              <w:sdtPr>
                <w:rPr>
                  <w:rFonts w:ascii="Arial" w:hAnsi="Arial" w:cs="Arial"/>
                  <w:bCs/>
                  <w:sz w:val="20"/>
                </w:rPr>
                <w:id w:val="-1924411080"/>
                <w:lock w:val="sdtLocked"/>
                <w:placeholder>
                  <w:docPart w:val="DefaultPlaceholder_-1854013437"/>
                </w:placeholder>
                <w15:color w:val="FFD204"/>
                <w:date>
                  <w:dateFormat w:val="d/M/yyyy"/>
                  <w:lid w:val="es-419"/>
                  <w:storeMappedDataAs w:val="dateTime"/>
                  <w:calendar w:val="gregorian"/>
                </w:date>
              </w:sdtPr>
              <w:sdtContent>
                <w:proofErr w:type="spellStart"/>
                <w:r w:rsidRPr="005B4709">
                  <w:rPr>
                    <w:rFonts w:ascii="Arial" w:hAnsi="Arial" w:cs="Arial"/>
                    <w:bCs/>
                    <w:sz w:val="20"/>
                  </w:rPr>
                  <w:t>dd</w:t>
                </w:r>
                <w:proofErr w:type="spellEnd"/>
                <w:r w:rsidRPr="005B4709">
                  <w:rPr>
                    <w:rFonts w:ascii="Arial" w:hAnsi="Arial" w:cs="Arial"/>
                    <w:bCs/>
                    <w:sz w:val="20"/>
                    <w:lang w:val="es-419"/>
                  </w:rPr>
                  <w:t>/mm/</w:t>
                </w:r>
                <w:proofErr w:type="spellStart"/>
                <w:r w:rsidRPr="005B4709">
                  <w:rPr>
                    <w:rFonts w:ascii="Arial" w:hAnsi="Arial" w:cs="Arial"/>
                    <w:bCs/>
                    <w:sz w:val="20"/>
                    <w:lang w:val="es-419"/>
                  </w:rPr>
                  <w:t>aaaa</w:t>
                </w:r>
                <w:proofErr w:type="spellEnd"/>
              </w:sdtContent>
            </w:sdt>
          </w:p>
        </w:tc>
        <w:tc>
          <w:tcPr>
            <w:tcW w:w="3999" w:type="dxa"/>
          </w:tcPr>
          <w:p w14:paraId="04B69BD5" w14:textId="77777777" w:rsidR="00BA6273" w:rsidRDefault="00BA6273" w:rsidP="00BA6273">
            <w:pPr>
              <w:spacing w:after="0"/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</w:pPr>
            <w:r w:rsidRPr="00341745"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 xml:space="preserve">Seleccione una </w:t>
            </w: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>opción</w:t>
            </w:r>
          </w:p>
          <w:p w14:paraId="22C50EAE" w14:textId="77777777" w:rsidR="005B4709" w:rsidRDefault="006B0597" w:rsidP="00F23F1E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5B4709">
              <w:rPr>
                <w:rFonts w:ascii="Arial" w:hAnsi="Arial" w:cs="Arial"/>
                <w:b/>
                <w:sz w:val="20"/>
              </w:rPr>
              <w:t xml:space="preserve">AFECTA BASE DE DATOS: </w:t>
            </w:r>
          </w:p>
          <w:p w14:paraId="47D147C2" w14:textId="2D655E39" w:rsidR="006B0597" w:rsidRPr="005B4709" w:rsidRDefault="00000000" w:rsidP="00F23F1E">
            <w:pPr>
              <w:spacing w:after="0"/>
              <w:rPr>
                <w:rFonts w:ascii="Arial" w:hAnsi="Arial" w:cs="Arial"/>
                <w:b/>
                <w:sz w:val="20"/>
              </w:rPr>
            </w:pPr>
            <w:sdt>
              <w:sdtPr>
                <w:rPr>
                  <w:rFonts w:ascii="Arial" w:hAnsi="Arial" w:cs="Arial"/>
                  <w:bCs/>
                  <w:sz w:val="20"/>
                </w:rPr>
                <w:id w:val="-620147381"/>
                <w:lock w:val="sdtLocked"/>
                <w:placeholder>
                  <w:docPart w:val="DefaultPlaceholder_-1854013438"/>
                </w:placeholder>
                <w:showingPlcHdr/>
                <w15:color w:val="FFD204"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Content>
                <w:r w:rsidR="00BA6273" w:rsidRPr="00BA6273">
                  <w:rPr>
                    <w:rStyle w:val="Textodelmarcadordeposicin"/>
                    <w:sz w:val="20"/>
                  </w:rPr>
                  <w:t>Elija un elemento.</w:t>
                </w:r>
              </w:sdtContent>
            </w:sdt>
          </w:p>
          <w:p w14:paraId="1BCAB05C" w14:textId="002B9217" w:rsidR="006B0597" w:rsidRPr="005B4709" w:rsidRDefault="006B0597" w:rsidP="00F23F1E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44" w:type="dxa"/>
          </w:tcPr>
          <w:p w14:paraId="64F22AB3" w14:textId="77777777" w:rsidR="00BA6273" w:rsidRDefault="00BA6273" w:rsidP="00BA6273">
            <w:pPr>
              <w:spacing w:after="0"/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</w:pPr>
            <w:r w:rsidRPr="00341745"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 xml:space="preserve">Seleccione una </w:t>
            </w: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>opción</w:t>
            </w:r>
          </w:p>
          <w:p w14:paraId="7901A04E" w14:textId="77777777" w:rsidR="005B4709" w:rsidRDefault="006B0597" w:rsidP="00F23F1E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5B4709">
              <w:rPr>
                <w:rFonts w:ascii="Arial" w:hAnsi="Arial" w:cs="Arial"/>
                <w:b/>
                <w:sz w:val="20"/>
              </w:rPr>
              <w:t>TIPO DE CAMBIO:</w:t>
            </w:r>
          </w:p>
          <w:p w14:paraId="49DC77E9" w14:textId="17715B1E" w:rsidR="006B0597" w:rsidRPr="005B4709" w:rsidRDefault="006B0597" w:rsidP="00F23F1E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5B4709">
              <w:rPr>
                <w:rFonts w:ascii="Arial" w:hAnsi="Arial" w:cs="Arial"/>
                <w:b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0"/>
                </w:rPr>
                <w:id w:val="-552312014"/>
                <w:lock w:val="sdtLocked"/>
                <w:placeholder>
                  <w:docPart w:val="DefaultPlaceholder_-1854013438"/>
                </w:placeholder>
                <w:showingPlcHdr/>
                <w15:color w:val="FFD204"/>
                <w:comboBox>
                  <w:listItem w:value="Elija un elemento."/>
                  <w:listItem w:displayText="Estandar" w:value="Estandar"/>
                  <w:listItem w:displayText="Programado" w:value="Programado"/>
                  <w:listItem w:displayText="Emergencia" w:value="Emergencia"/>
                  <w:listItem w:displayText="Rollback" w:value="Rollback"/>
                  <w:listItem w:displayText="Informativo" w:value="Informativo"/>
                </w:comboBox>
              </w:sdtPr>
              <w:sdtContent>
                <w:r w:rsidR="00BA6273" w:rsidRPr="00BA6273">
                  <w:rPr>
                    <w:rStyle w:val="Textodelmarcadordeposicin"/>
                    <w:sz w:val="20"/>
                  </w:rPr>
                  <w:t>Elija un elemento.</w:t>
                </w:r>
              </w:sdtContent>
            </w:sdt>
          </w:p>
        </w:tc>
      </w:tr>
    </w:tbl>
    <w:p w14:paraId="4379F189" w14:textId="77777777" w:rsidR="006B0597" w:rsidRDefault="006B0597" w:rsidP="00F23F1E">
      <w:pPr>
        <w:spacing w:after="0"/>
        <w:rPr>
          <w:b/>
          <w:sz w:val="20"/>
        </w:rPr>
      </w:pPr>
    </w:p>
    <w:p w14:paraId="3CB45891" w14:textId="77777777" w:rsidR="006B0597" w:rsidRDefault="006B0597" w:rsidP="00F23F1E">
      <w:pPr>
        <w:spacing w:after="0"/>
        <w:rPr>
          <w:b/>
          <w:sz w:val="20"/>
        </w:rPr>
      </w:pPr>
    </w:p>
    <w:p w14:paraId="318E916F" w14:textId="77777777" w:rsidR="00861D35" w:rsidRDefault="00861D35" w:rsidP="00F23F1E">
      <w:pPr>
        <w:spacing w:after="0"/>
        <w:rPr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861D35" w14:paraId="0D1FE329" w14:textId="77777777" w:rsidTr="00861D35">
        <w:tc>
          <w:tcPr>
            <w:tcW w:w="10032" w:type="dxa"/>
          </w:tcPr>
          <w:p w14:paraId="54C7B963" w14:textId="5C6CC849" w:rsidR="00861D35" w:rsidRPr="009655CB" w:rsidRDefault="00861D35" w:rsidP="00F23F1E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9655CB">
              <w:rPr>
                <w:rFonts w:ascii="Arial" w:hAnsi="Arial" w:cs="Arial"/>
                <w:b/>
                <w:color w:val="000000"/>
                <w:sz w:val="20"/>
              </w:rPr>
              <w:t xml:space="preserve">DESCRIPCION O MOTIVO:  </w:t>
            </w:r>
          </w:p>
        </w:tc>
      </w:tr>
      <w:tr w:rsidR="00861D35" w:rsidRPr="00320C46" w14:paraId="71702F05" w14:textId="77777777" w:rsidTr="00861D35">
        <w:tc>
          <w:tcPr>
            <w:tcW w:w="10032" w:type="dxa"/>
          </w:tcPr>
          <w:p w14:paraId="243921CB" w14:textId="77777777" w:rsidR="00214282" w:rsidRPr="00320C46" w:rsidRDefault="00214282" w:rsidP="00F23F1E">
            <w:pPr>
              <w:spacing w:after="0"/>
              <w:rPr>
                <w:rFonts w:ascii="Arial" w:hAnsi="Arial" w:cs="Arial"/>
                <w:bCs/>
                <w:sz w:val="20"/>
              </w:rPr>
            </w:pPr>
          </w:p>
          <w:p w14:paraId="1FB68FAE" w14:textId="77777777" w:rsidR="00945D63" w:rsidRPr="00320C46" w:rsidRDefault="00945D63" w:rsidP="00F23F1E">
            <w:pPr>
              <w:spacing w:after="0"/>
              <w:rPr>
                <w:rFonts w:ascii="Arial" w:hAnsi="Arial" w:cs="Arial"/>
                <w:bCs/>
                <w:sz w:val="20"/>
              </w:rPr>
            </w:pPr>
          </w:p>
          <w:p w14:paraId="1B5A475B" w14:textId="7CCF6A89" w:rsidR="00945D63" w:rsidRPr="00320C46" w:rsidRDefault="00945D63" w:rsidP="00F23F1E">
            <w:pPr>
              <w:spacing w:after="0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21AD1786" w14:textId="77777777" w:rsidR="00861D35" w:rsidRPr="00320C46" w:rsidRDefault="00861D35" w:rsidP="00F23F1E">
      <w:pPr>
        <w:spacing w:after="0"/>
        <w:rPr>
          <w:bCs/>
          <w:sz w:val="20"/>
        </w:rPr>
      </w:pPr>
    </w:p>
    <w:p w14:paraId="5D5CEA21" w14:textId="77777777" w:rsidR="00347FB0" w:rsidRDefault="00347FB0" w:rsidP="00F23F1E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6"/>
        <w:gridCol w:w="5016"/>
      </w:tblGrid>
      <w:tr w:rsidR="00347FB0" w14:paraId="637777A8" w14:textId="77777777" w:rsidTr="00347FB0">
        <w:tc>
          <w:tcPr>
            <w:tcW w:w="5016" w:type="dxa"/>
          </w:tcPr>
          <w:p w14:paraId="5BB2A0A9" w14:textId="41FB75AC" w:rsidR="00347FB0" w:rsidRPr="00320C46" w:rsidRDefault="00347FB0" w:rsidP="00347FB0">
            <w:pPr>
              <w:spacing w:after="0"/>
              <w:rPr>
                <w:rFonts w:ascii="Arial" w:hAnsi="Arial" w:cs="Arial"/>
                <w:sz w:val="20"/>
              </w:rPr>
            </w:pPr>
            <w:r w:rsidRPr="00251B59">
              <w:rPr>
                <w:rFonts w:ascii="Arial" w:hAnsi="Arial" w:cs="Arial"/>
                <w:b/>
                <w:bCs/>
                <w:sz w:val="20"/>
              </w:rPr>
              <w:t>NOMBRE EQUIPO PRODUCCIÓN:</w:t>
            </w:r>
          </w:p>
        </w:tc>
        <w:tc>
          <w:tcPr>
            <w:tcW w:w="5016" w:type="dxa"/>
          </w:tcPr>
          <w:p w14:paraId="6ECA56F9" w14:textId="66DE255E" w:rsidR="00347FB0" w:rsidRPr="004016BC" w:rsidRDefault="00347FB0" w:rsidP="00347FB0">
            <w:pPr>
              <w:spacing w:after="0"/>
              <w:rPr>
                <w:rFonts w:ascii="Arial" w:hAnsi="Arial" w:cs="Arial"/>
                <w:sz w:val="20"/>
              </w:rPr>
            </w:pPr>
            <w:r w:rsidRPr="00251B59">
              <w:rPr>
                <w:rFonts w:ascii="Arial" w:hAnsi="Arial" w:cs="Arial"/>
                <w:b/>
                <w:bCs/>
                <w:sz w:val="20"/>
              </w:rPr>
              <w:t>DIRECCION IP:</w:t>
            </w:r>
          </w:p>
        </w:tc>
      </w:tr>
    </w:tbl>
    <w:p w14:paraId="1127B371" w14:textId="77777777" w:rsidR="00347FB0" w:rsidRDefault="00347FB0" w:rsidP="00F23F1E">
      <w:pPr>
        <w:spacing w:after="0"/>
        <w:rPr>
          <w:sz w:val="20"/>
        </w:rPr>
      </w:pPr>
    </w:p>
    <w:p w14:paraId="12F91298" w14:textId="77777777" w:rsidR="00347FB0" w:rsidRDefault="00347FB0" w:rsidP="00F23F1E">
      <w:pPr>
        <w:spacing w:after="0"/>
        <w:rPr>
          <w:sz w:val="20"/>
        </w:rPr>
      </w:pPr>
    </w:p>
    <w:p w14:paraId="7330791D" w14:textId="25A34F63" w:rsidR="00347FB0" w:rsidRPr="009655CB" w:rsidRDefault="00347FB0" w:rsidP="00F23F1E">
      <w:pPr>
        <w:spacing w:after="0"/>
        <w:rPr>
          <w:rFonts w:ascii="Arial" w:hAnsi="Arial" w:cs="Arial"/>
          <w:b/>
          <w:sz w:val="20"/>
        </w:rPr>
      </w:pPr>
      <w:r w:rsidRPr="009655CB">
        <w:rPr>
          <w:rFonts w:ascii="Arial" w:hAnsi="Arial" w:cs="Arial"/>
          <w:b/>
          <w:sz w:val="20"/>
        </w:rPr>
        <w:t>DETALLE DE ARCHIVOS: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6"/>
        <w:gridCol w:w="824"/>
        <w:gridCol w:w="3119"/>
        <w:gridCol w:w="2268"/>
        <w:gridCol w:w="1815"/>
      </w:tblGrid>
      <w:tr w:rsidR="00347FB0" w14:paraId="774A14B7" w14:textId="77777777" w:rsidTr="00214282">
        <w:tc>
          <w:tcPr>
            <w:tcW w:w="2006" w:type="dxa"/>
            <w:vAlign w:val="center"/>
          </w:tcPr>
          <w:p w14:paraId="5BF27658" w14:textId="2DB7EFD1" w:rsidR="00347FB0" w:rsidRPr="00214282" w:rsidRDefault="00347FB0" w:rsidP="0021428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 w:rsidRPr="00214282">
              <w:rPr>
                <w:rFonts w:ascii="Arial" w:hAnsi="Arial" w:cs="Arial"/>
                <w:b/>
                <w:bCs/>
                <w:sz w:val="20"/>
              </w:rPr>
              <w:t>MIEMBRO FUENTE</w:t>
            </w:r>
          </w:p>
        </w:tc>
        <w:tc>
          <w:tcPr>
            <w:tcW w:w="824" w:type="dxa"/>
            <w:vAlign w:val="center"/>
          </w:tcPr>
          <w:p w14:paraId="7FB2E495" w14:textId="0477ECF0" w:rsidR="00347FB0" w:rsidRPr="00214282" w:rsidRDefault="00347FB0" w:rsidP="0021428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 w:rsidRPr="00214282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3119" w:type="dxa"/>
            <w:vAlign w:val="center"/>
          </w:tcPr>
          <w:p w14:paraId="0CF8276F" w14:textId="07C955A9" w:rsidR="00347FB0" w:rsidRPr="00214282" w:rsidRDefault="00347FB0" w:rsidP="0021428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 w:rsidRPr="00214282">
              <w:rPr>
                <w:rFonts w:ascii="Arial" w:hAnsi="Arial" w:cs="Arial"/>
                <w:b/>
                <w:bCs/>
                <w:sz w:val="20"/>
              </w:rPr>
              <w:t>BIBLIOTECA DEL FUENTE</w:t>
            </w:r>
          </w:p>
        </w:tc>
        <w:tc>
          <w:tcPr>
            <w:tcW w:w="2268" w:type="dxa"/>
            <w:vAlign w:val="center"/>
          </w:tcPr>
          <w:p w14:paraId="270D982E" w14:textId="51E7D6C9" w:rsidR="00347FB0" w:rsidRPr="00214282" w:rsidRDefault="00347FB0" w:rsidP="0021428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 w:rsidRPr="00214282">
              <w:rPr>
                <w:rFonts w:ascii="Arial" w:hAnsi="Arial" w:cs="Arial"/>
                <w:b/>
                <w:bCs/>
                <w:sz w:val="20"/>
              </w:rPr>
              <w:t>BIBLIOTECA DEL OBJETO</w:t>
            </w:r>
          </w:p>
        </w:tc>
        <w:tc>
          <w:tcPr>
            <w:tcW w:w="1815" w:type="dxa"/>
            <w:vAlign w:val="center"/>
          </w:tcPr>
          <w:p w14:paraId="4F93E1CB" w14:textId="4627C52B" w:rsidR="00347FB0" w:rsidRPr="00214282" w:rsidRDefault="00347FB0" w:rsidP="0021428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 w:rsidRPr="00214282">
              <w:rPr>
                <w:rFonts w:ascii="Arial" w:hAnsi="Arial" w:cs="Arial"/>
                <w:b/>
                <w:bCs/>
                <w:sz w:val="20"/>
              </w:rPr>
              <w:t>NUEVO / MODIFICADO</w:t>
            </w:r>
          </w:p>
        </w:tc>
      </w:tr>
      <w:tr w:rsidR="00347FB0" w14:paraId="30FF1E7A" w14:textId="77777777" w:rsidTr="00214282">
        <w:tc>
          <w:tcPr>
            <w:tcW w:w="2006" w:type="dxa"/>
            <w:vAlign w:val="center"/>
          </w:tcPr>
          <w:p w14:paraId="7009A6DD" w14:textId="7FCE636C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24" w:type="dxa"/>
            <w:vAlign w:val="center"/>
          </w:tcPr>
          <w:p w14:paraId="3D536C30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dxa"/>
            <w:vAlign w:val="center"/>
          </w:tcPr>
          <w:p w14:paraId="446A49AD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vAlign w:val="center"/>
          </w:tcPr>
          <w:p w14:paraId="3C993C54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15" w:type="dxa"/>
            <w:vAlign w:val="center"/>
          </w:tcPr>
          <w:p w14:paraId="5DAC2B1F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347FB0" w14:paraId="001BD990" w14:textId="77777777" w:rsidTr="00214282">
        <w:tc>
          <w:tcPr>
            <w:tcW w:w="2006" w:type="dxa"/>
            <w:vAlign w:val="center"/>
          </w:tcPr>
          <w:p w14:paraId="4640FC78" w14:textId="2BC930A1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24" w:type="dxa"/>
            <w:vAlign w:val="center"/>
          </w:tcPr>
          <w:p w14:paraId="462272BE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dxa"/>
            <w:vAlign w:val="center"/>
          </w:tcPr>
          <w:p w14:paraId="3298B31F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vAlign w:val="center"/>
          </w:tcPr>
          <w:p w14:paraId="271C8CC5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15" w:type="dxa"/>
            <w:vAlign w:val="center"/>
          </w:tcPr>
          <w:p w14:paraId="0D51399C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347FB0" w14:paraId="4EB8D574" w14:textId="77777777" w:rsidTr="00214282">
        <w:tc>
          <w:tcPr>
            <w:tcW w:w="2006" w:type="dxa"/>
            <w:vAlign w:val="center"/>
          </w:tcPr>
          <w:p w14:paraId="47760C27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24" w:type="dxa"/>
            <w:vAlign w:val="center"/>
          </w:tcPr>
          <w:p w14:paraId="16BD1FC5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dxa"/>
            <w:vAlign w:val="center"/>
          </w:tcPr>
          <w:p w14:paraId="70788422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vAlign w:val="center"/>
          </w:tcPr>
          <w:p w14:paraId="5A71F5B3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15" w:type="dxa"/>
            <w:vAlign w:val="center"/>
          </w:tcPr>
          <w:p w14:paraId="60EBBCDA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347FB0" w14:paraId="292C0B3D" w14:textId="77777777" w:rsidTr="00214282">
        <w:tc>
          <w:tcPr>
            <w:tcW w:w="2006" w:type="dxa"/>
            <w:vAlign w:val="center"/>
          </w:tcPr>
          <w:p w14:paraId="23E1B050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24" w:type="dxa"/>
            <w:vAlign w:val="center"/>
          </w:tcPr>
          <w:p w14:paraId="2435B97E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dxa"/>
            <w:vAlign w:val="center"/>
          </w:tcPr>
          <w:p w14:paraId="3C19D4BD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vAlign w:val="center"/>
          </w:tcPr>
          <w:p w14:paraId="460338D1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15" w:type="dxa"/>
            <w:vAlign w:val="center"/>
          </w:tcPr>
          <w:p w14:paraId="04A781D2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347FB0" w14:paraId="13BFE87C" w14:textId="77777777" w:rsidTr="00214282">
        <w:tc>
          <w:tcPr>
            <w:tcW w:w="2006" w:type="dxa"/>
            <w:vAlign w:val="center"/>
          </w:tcPr>
          <w:p w14:paraId="19B7F49C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24" w:type="dxa"/>
            <w:vAlign w:val="center"/>
          </w:tcPr>
          <w:p w14:paraId="412FC928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dxa"/>
            <w:vAlign w:val="center"/>
          </w:tcPr>
          <w:p w14:paraId="6144DE1E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vAlign w:val="center"/>
          </w:tcPr>
          <w:p w14:paraId="2A0A15E4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15" w:type="dxa"/>
            <w:vAlign w:val="center"/>
          </w:tcPr>
          <w:p w14:paraId="5FF6A25E" w14:textId="77777777" w:rsidR="00347FB0" w:rsidRPr="00214282" w:rsidRDefault="00347FB0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655CB" w14:paraId="56F07AA6" w14:textId="77777777" w:rsidTr="00214282">
        <w:tc>
          <w:tcPr>
            <w:tcW w:w="2006" w:type="dxa"/>
            <w:vAlign w:val="center"/>
          </w:tcPr>
          <w:p w14:paraId="23A5ED6E" w14:textId="77777777" w:rsidR="009655CB" w:rsidRPr="00214282" w:rsidRDefault="009655CB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24" w:type="dxa"/>
            <w:vAlign w:val="center"/>
          </w:tcPr>
          <w:p w14:paraId="2F9254BA" w14:textId="77777777" w:rsidR="009655CB" w:rsidRPr="00214282" w:rsidRDefault="009655CB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dxa"/>
            <w:vAlign w:val="center"/>
          </w:tcPr>
          <w:p w14:paraId="1BC92D27" w14:textId="77777777" w:rsidR="009655CB" w:rsidRPr="00214282" w:rsidRDefault="009655CB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vAlign w:val="center"/>
          </w:tcPr>
          <w:p w14:paraId="0FD5F2E2" w14:textId="77777777" w:rsidR="009655CB" w:rsidRPr="00214282" w:rsidRDefault="009655CB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15" w:type="dxa"/>
            <w:vAlign w:val="center"/>
          </w:tcPr>
          <w:p w14:paraId="1DD3870B" w14:textId="77777777" w:rsidR="009655CB" w:rsidRPr="00214282" w:rsidRDefault="009655CB" w:rsidP="0021428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2F8325E6" w14:textId="3831843B" w:rsidR="00F23F1E" w:rsidRPr="00D16F52" w:rsidRDefault="00F23F1E" w:rsidP="00F23F1E">
      <w:pPr>
        <w:spacing w:after="0"/>
        <w:rPr>
          <w:sz w:val="20"/>
        </w:rPr>
      </w:pPr>
      <w:r>
        <w:rPr>
          <w:sz w:val="20"/>
        </w:rPr>
        <w:t xml:space="preserve">                                                                              </w:t>
      </w:r>
    </w:p>
    <w:p w14:paraId="6174CB35" w14:textId="77777777" w:rsidR="00F23F1E" w:rsidRDefault="00F23F1E" w:rsidP="00F23F1E">
      <w:pPr>
        <w:spacing w:after="0"/>
        <w:rPr>
          <w:sz w:val="20"/>
        </w:rPr>
      </w:pPr>
    </w:p>
    <w:p w14:paraId="0F0EAE12" w14:textId="77777777" w:rsidR="00F23F1E" w:rsidRDefault="00F23F1E" w:rsidP="00F23F1E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5B4709" w:rsidRPr="005B4709" w14:paraId="551268E1" w14:textId="77777777" w:rsidTr="005B4709">
        <w:tc>
          <w:tcPr>
            <w:tcW w:w="10032" w:type="dxa"/>
          </w:tcPr>
          <w:p w14:paraId="3E4AC272" w14:textId="2E11F7BE" w:rsidR="005B4709" w:rsidRPr="005B4709" w:rsidRDefault="005B4709" w:rsidP="00F23F1E">
            <w:pPr>
              <w:spacing w:after="0"/>
              <w:rPr>
                <w:rFonts w:ascii="Arial" w:hAnsi="Arial" w:cs="Arial"/>
                <w:sz w:val="20"/>
              </w:rPr>
            </w:pPr>
            <w:r w:rsidRPr="005B4709">
              <w:rPr>
                <w:rFonts w:ascii="Arial" w:hAnsi="Arial" w:cs="Arial"/>
                <w:b/>
                <w:bCs/>
                <w:sz w:val="20"/>
              </w:rPr>
              <w:t>OBSERVACIONES</w:t>
            </w:r>
            <w:r w:rsidRPr="005B4709">
              <w:rPr>
                <w:rFonts w:ascii="Arial" w:hAnsi="Arial" w:cs="Arial"/>
                <w:sz w:val="20"/>
              </w:rPr>
              <w:t>:</w:t>
            </w:r>
          </w:p>
        </w:tc>
      </w:tr>
      <w:tr w:rsidR="005B4709" w:rsidRPr="005B4709" w14:paraId="5E1D1C74" w14:textId="77777777" w:rsidTr="005B4709">
        <w:tc>
          <w:tcPr>
            <w:tcW w:w="10032" w:type="dxa"/>
          </w:tcPr>
          <w:p w14:paraId="05C93DB2" w14:textId="77777777" w:rsidR="005B4709" w:rsidRDefault="005B4709" w:rsidP="00F23F1E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72BDC3D2" w14:textId="77777777" w:rsidR="00945D63" w:rsidRDefault="00945D63" w:rsidP="00F23F1E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3E4E54EF" w14:textId="0E1A1FD2" w:rsidR="00945D63" w:rsidRPr="005B4709" w:rsidRDefault="00945D63" w:rsidP="00F23F1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580D2672" w14:textId="77777777" w:rsidR="005B4709" w:rsidRDefault="005B4709" w:rsidP="00F23F1E">
      <w:pPr>
        <w:spacing w:after="0"/>
        <w:rPr>
          <w:sz w:val="20"/>
        </w:rPr>
      </w:pPr>
    </w:p>
    <w:p w14:paraId="161F4DDB" w14:textId="77777777" w:rsidR="005B4709" w:rsidRPr="005B4709" w:rsidRDefault="005B4709" w:rsidP="005B4709">
      <w:pPr>
        <w:rPr>
          <w:sz w:val="20"/>
        </w:rPr>
      </w:pPr>
    </w:p>
    <w:p w14:paraId="6ECF9774" w14:textId="77777777" w:rsidR="005B4709" w:rsidRPr="005B4709" w:rsidRDefault="005B4709" w:rsidP="005B4709">
      <w:pPr>
        <w:rPr>
          <w:sz w:val="20"/>
        </w:rPr>
      </w:pPr>
    </w:p>
    <w:p w14:paraId="6292DD06" w14:textId="77777777" w:rsidR="005B4709" w:rsidRPr="005B4709" w:rsidRDefault="005B4709" w:rsidP="005B4709">
      <w:pPr>
        <w:rPr>
          <w:sz w:val="20"/>
        </w:rPr>
      </w:pPr>
    </w:p>
    <w:p w14:paraId="31E1D583" w14:textId="77777777" w:rsidR="005B4709" w:rsidRPr="005B4709" w:rsidRDefault="005B4709" w:rsidP="005B4709">
      <w:pPr>
        <w:rPr>
          <w:sz w:val="20"/>
        </w:rPr>
      </w:pPr>
    </w:p>
    <w:p w14:paraId="156A3468" w14:textId="77777777" w:rsidR="005B4709" w:rsidRPr="005B4709" w:rsidRDefault="005B4709" w:rsidP="005B4709">
      <w:pPr>
        <w:rPr>
          <w:sz w:val="20"/>
        </w:rPr>
      </w:pPr>
    </w:p>
    <w:p w14:paraId="2D449FC7" w14:textId="77777777" w:rsidR="005B4709" w:rsidRPr="005B4709" w:rsidRDefault="005B4709" w:rsidP="005B4709">
      <w:pPr>
        <w:rPr>
          <w:sz w:val="20"/>
        </w:rPr>
      </w:pPr>
    </w:p>
    <w:p w14:paraId="2244B536" w14:textId="40E88F04" w:rsidR="005B4709" w:rsidRPr="005B4709" w:rsidRDefault="005B4709" w:rsidP="005B4709">
      <w:pPr>
        <w:tabs>
          <w:tab w:val="left" w:pos="9043"/>
        </w:tabs>
        <w:rPr>
          <w:sz w:val="20"/>
        </w:rPr>
      </w:pPr>
      <w:r>
        <w:rPr>
          <w:sz w:val="20"/>
        </w:rPr>
        <w:tab/>
      </w:r>
    </w:p>
    <w:sectPr w:rsidR="005B4709" w:rsidRPr="005B4709" w:rsidSect="00EA6E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18" w:right="758" w:bottom="426" w:left="1440" w:header="720" w:footer="520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7A79A" w14:textId="77777777" w:rsidR="00D76E75" w:rsidRDefault="00D76E75">
      <w:r>
        <w:separator/>
      </w:r>
    </w:p>
  </w:endnote>
  <w:endnote w:type="continuationSeparator" w:id="0">
    <w:p w14:paraId="2D7D5425" w14:textId="77777777" w:rsidR="00D76E75" w:rsidRDefault="00D7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19EA1" w14:textId="77777777" w:rsidR="00E84B9C" w:rsidRPr="007159D7" w:rsidRDefault="00E84B9C" w:rsidP="007159D7">
    <w:pPr>
      <w:pStyle w:val="Piedepgina"/>
      <w:pBdr>
        <w:top w:val="thinThickSmallGap" w:sz="24" w:space="1" w:color="5F2726"/>
      </w:pBdr>
      <w:tabs>
        <w:tab w:val="clear" w:pos="4666"/>
        <w:tab w:val="clear" w:pos="9360"/>
        <w:tab w:val="right" w:pos="9533"/>
      </w:tabs>
    </w:pPr>
    <w:r>
      <w:rPr>
        <w:rFonts w:ascii="Cambria" w:hAnsi="Cambria"/>
      </w:rPr>
      <w:t>REG-DIN-001</w:t>
    </w:r>
    <w:r>
      <w:rPr>
        <w:rFonts w:ascii="Cambria" w:hAnsi="Cambria"/>
      </w:rPr>
      <w:tab/>
    </w:r>
    <w:r w:rsidRPr="00547BE7">
      <w:rPr>
        <w:rStyle w:val="Nmerodepgina"/>
      </w:rPr>
      <w:t xml:space="preserve">Página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PAGE </w:instrText>
    </w:r>
    <w:r w:rsidRPr="00547BE7">
      <w:rPr>
        <w:rStyle w:val="Nmerodepgina"/>
      </w:rPr>
      <w:fldChar w:fldCharType="separate"/>
    </w:r>
    <w:r w:rsidR="00E96924">
      <w:rPr>
        <w:rStyle w:val="Nmerodepgina"/>
        <w:noProof/>
      </w:rPr>
      <w:t>2</w:t>
    </w:r>
    <w:r w:rsidRPr="00547BE7">
      <w:rPr>
        <w:rStyle w:val="Nmerodepgina"/>
      </w:rPr>
      <w:fldChar w:fldCharType="end"/>
    </w:r>
    <w:r w:rsidRPr="00547BE7">
      <w:rPr>
        <w:rStyle w:val="Nmerodepgina"/>
      </w:rPr>
      <w:t xml:space="preserve"> de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NUMPAGES </w:instrText>
    </w:r>
    <w:r w:rsidRPr="00547BE7">
      <w:rPr>
        <w:rStyle w:val="Nmerodepgina"/>
      </w:rPr>
      <w:fldChar w:fldCharType="separate"/>
    </w:r>
    <w:r w:rsidR="00E96924">
      <w:rPr>
        <w:rStyle w:val="Nmerodepgina"/>
        <w:noProof/>
      </w:rPr>
      <w:t>2</w:t>
    </w:r>
    <w:r w:rsidRPr="00547BE7"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8B0CD" w14:textId="77777777" w:rsidR="00E84B9C" w:rsidRDefault="00E84B9C">
    <w:pPr>
      <w:rPr>
        <w:sz w:val="12"/>
      </w:rPr>
    </w:pPr>
  </w:p>
  <w:p w14:paraId="32D35129" w14:textId="77777777" w:rsidR="00E84B9C" w:rsidRPr="007159D7" w:rsidRDefault="00E84B9C" w:rsidP="00FC722A">
    <w:pPr>
      <w:pStyle w:val="Piedepgina"/>
      <w:pBdr>
        <w:top w:val="thinThickSmallGap" w:sz="24" w:space="1" w:color="5F2726"/>
      </w:pBdr>
      <w:tabs>
        <w:tab w:val="clear" w:pos="4666"/>
        <w:tab w:val="clear" w:pos="9360"/>
        <w:tab w:val="right" w:pos="9533"/>
      </w:tabs>
    </w:pPr>
    <w:r>
      <w:rPr>
        <w:rFonts w:ascii="Cambria" w:hAnsi="Cambria"/>
      </w:rPr>
      <w:t>REG-DIN-001</w:t>
    </w:r>
    <w:r>
      <w:rPr>
        <w:rFonts w:ascii="Cambria" w:hAnsi="Cambria"/>
      </w:rPr>
      <w:tab/>
    </w:r>
    <w:r w:rsidRPr="00547BE7">
      <w:rPr>
        <w:rStyle w:val="Nmerodepgina"/>
      </w:rPr>
      <w:t xml:space="preserve">Página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PAGE </w:instrText>
    </w:r>
    <w:r w:rsidRPr="00547BE7">
      <w:rPr>
        <w:rStyle w:val="Nmerodepgina"/>
      </w:rPr>
      <w:fldChar w:fldCharType="separate"/>
    </w:r>
    <w:r w:rsidR="007E4639">
      <w:rPr>
        <w:rStyle w:val="Nmerodepgina"/>
        <w:noProof/>
      </w:rPr>
      <w:t>3</w:t>
    </w:r>
    <w:r w:rsidRPr="00547BE7">
      <w:rPr>
        <w:rStyle w:val="Nmerodepgina"/>
      </w:rPr>
      <w:fldChar w:fldCharType="end"/>
    </w:r>
    <w:r w:rsidRPr="00547BE7">
      <w:rPr>
        <w:rStyle w:val="Nmerodepgina"/>
      </w:rPr>
      <w:t xml:space="preserve"> de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NUMPAGES </w:instrText>
    </w:r>
    <w:r w:rsidRPr="00547BE7">
      <w:rPr>
        <w:rStyle w:val="Nmerodepgina"/>
      </w:rPr>
      <w:fldChar w:fldCharType="separate"/>
    </w:r>
    <w:r w:rsidR="007E4639">
      <w:rPr>
        <w:rStyle w:val="Nmerodepgina"/>
        <w:noProof/>
      </w:rPr>
      <w:t>3</w:t>
    </w:r>
    <w:r w:rsidRPr="00547BE7"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CA045" w14:textId="77777777" w:rsidR="00E84B9C" w:rsidRPr="005B4709" w:rsidRDefault="00E84B9C" w:rsidP="00214969">
    <w:pPr>
      <w:pStyle w:val="Piedepgina"/>
      <w:pBdr>
        <w:top w:val="single" w:sz="18" w:space="1" w:color="auto"/>
      </w:pBdr>
      <w:tabs>
        <w:tab w:val="clear" w:pos="4666"/>
        <w:tab w:val="clear" w:pos="9360"/>
        <w:tab w:val="right" w:pos="9533"/>
      </w:tabs>
      <w:rPr>
        <w:rFonts w:ascii="Arial" w:hAnsi="Arial" w:cs="Arial"/>
      </w:rPr>
    </w:pPr>
    <w:r w:rsidRPr="005B4709">
      <w:rPr>
        <w:rFonts w:ascii="Arial" w:hAnsi="Arial" w:cs="Arial"/>
      </w:rPr>
      <w:t>R</w:t>
    </w:r>
    <w:r w:rsidR="001244BB" w:rsidRPr="005B4709">
      <w:rPr>
        <w:rFonts w:ascii="Arial" w:hAnsi="Arial" w:cs="Arial"/>
      </w:rPr>
      <w:t>EG-DIN-008</w:t>
    </w:r>
    <w:r w:rsidRPr="005B4709">
      <w:rPr>
        <w:rFonts w:ascii="Arial" w:hAnsi="Arial" w:cs="Arial"/>
      </w:rPr>
      <w:tab/>
    </w:r>
    <w:r w:rsidRPr="005B4709">
      <w:rPr>
        <w:rStyle w:val="Nmerodepgina"/>
        <w:rFonts w:ascii="Arial" w:hAnsi="Arial" w:cs="Arial"/>
      </w:rPr>
      <w:t xml:space="preserve">Página </w:t>
    </w:r>
    <w:r w:rsidRPr="005B4709">
      <w:rPr>
        <w:rStyle w:val="Nmerodepgina"/>
        <w:rFonts w:ascii="Arial" w:hAnsi="Arial" w:cs="Arial"/>
      </w:rPr>
      <w:fldChar w:fldCharType="begin"/>
    </w:r>
    <w:r w:rsidRPr="005B4709">
      <w:rPr>
        <w:rStyle w:val="Nmerodepgina"/>
        <w:rFonts w:ascii="Arial" w:hAnsi="Arial" w:cs="Arial"/>
      </w:rPr>
      <w:instrText xml:space="preserve"> PAGE </w:instrText>
    </w:r>
    <w:r w:rsidRPr="005B4709">
      <w:rPr>
        <w:rStyle w:val="Nmerodepgina"/>
        <w:rFonts w:ascii="Arial" w:hAnsi="Arial" w:cs="Arial"/>
      </w:rPr>
      <w:fldChar w:fldCharType="separate"/>
    </w:r>
    <w:r w:rsidR="00E96924" w:rsidRPr="005B4709">
      <w:rPr>
        <w:rStyle w:val="Nmerodepgina"/>
        <w:rFonts w:ascii="Arial" w:hAnsi="Arial" w:cs="Arial"/>
        <w:noProof/>
      </w:rPr>
      <w:t>1</w:t>
    </w:r>
    <w:r w:rsidRPr="005B4709">
      <w:rPr>
        <w:rStyle w:val="Nmerodepgina"/>
        <w:rFonts w:ascii="Arial" w:hAnsi="Arial" w:cs="Arial"/>
      </w:rPr>
      <w:fldChar w:fldCharType="end"/>
    </w:r>
    <w:r w:rsidRPr="005B4709">
      <w:rPr>
        <w:rStyle w:val="Nmerodepgina"/>
        <w:rFonts w:ascii="Arial" w:hAnsi="Arial" w:cs="Arial"/>
      </w:rPr>
      <w:t xml:space="preserve"> de </w:t>
    </w:r>
    <w:r w:rsidRPr="005B4709">
      <w:rPr>
        <w:rStyle w:val="Nmerodepgina"/>
        <w:rFonts w:ascii="Arial" w:hAnsi="Arial" w:cs="Arial"/>
      </w:rPr>
      <w:fldChar w:fldCharType="begin"/>
    </w:r>
    <w:r w:rsidRPr="005B4709">
      <w:rPr>
        <w:rStyle w:val="Nmerodepgina"/>
        <w:rFonts w:ascii="Arial" w:hAnsi="Arial" w:cs="Arial"/>
      </w:rPr>
      <w:instrText xml:space="preserve"> NUMPAGES </w:instrText>
    </w:r>
    <w:r w:rsidRPr="005B4709">
      <w:rPr>
        <w:rStyle w:val="Nmerodepgina"/>
        <w:rFonts w:ascii="Arial" w:hAnsi="Arial" w:cs="Arial"/>
      </w:rPr>
      <w:fldChar w:fldCharType="separate"/>
    </w:r>
    <w:r w:rsidR="00E96924" w:rsidRPr="005B4709">
      <w:rPr>
        <w:rStyle w:val="Nmerodepgina"/>
        <w:rFonts w:ascii="Arial" w:hAnsi="Arial" w:cs="Arial"/>
        <w:noProof/>
      </w:rPr>
      <w:t>1</w:t>
    </w:r>
    <w:r w:rsidRPr="005B4709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DA0C5" w14:textId="77777777" w:rsidR="00D76E75" w:rsidRDefault="00D76E75">
      <w:r>
        <w:separator/>
      </w:r>
    </w:p>
  </w:footnote>
  <w:footnote w:type="continuationSeparator" w:id="0">
    <w:p w14:paraId="37DC1551" w14:textId="77777777" w:rsidR="00D76E75" w:rsidRDefault="00D7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F449A" w14:textId="77777777" w:rsidR="00E84B9C" w:rsidRDefault="00635B65" w:rsidP="001352D9">
    <w:pPr>
      <w:pStyle w:val="Encabezado"/>
      <w:rPr>
        <w:position w:val="6"/>
      </w:rPr>
    </w:pPr>
    <w:r>
      <w:rPr>
        <w:noProof/>
        <w:lang w:val="es-419" w:eastAsia="es-419"/>
      </w:rPr>
      <w:drawing>
        <wp:inline distT="0" distB="0" distL="0" distR="0" wp14:anchorId="6ECC1E95" wp14:editId="27BE1D09">
          <wp:extent cx="6053455" cy="733484"/>
          <wp:effectExtent l="0" t="0" r="4445" b="9525"/>
          <wp:docPr id="22" name="Imagen 22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073CA" w14:textId="77777777" w:rsidR="00E84B9C" w:rsidRDefault="00635B65">
    <w:pPr>
      <w:pStyle w:val="Encabezado"/>
      <w:rPr>
        <w:position w:val="6"/>
      </w:rPr>
    </w:pPr>
    <w:r>
      <w:rPr>
        <w:noProof/>
        <w:lang w:val="es-419" w:eastAsia="es-419"/>
      </w:rPr>
      <w:drawing>
        <wp:inline distT="0" distB="0" distL="0" distR="0" wp14:anchorId="436CB31E" wp14:editId="3C205F5D">
          <wp:extent cx="6053455" cy="733484"/>
          <wp:effectExtent l="0" t="0" r="4445" b="9525"/>
          <wp:docPr id="23" name="Imagen 23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B956A" w14:textId="77777777" w:rsidR="00EA6E0F" w:rsidRDefault="00EA6E0F" w:rsidP="00EA6E0F">
    <w:pPr>
      <w:pStyle w:val="Ttulo2"/>
      <w:spacing w:after="0"/>
      <w:rPr>
        <w:rFonts w:ascii="Arial" w:hAnsi="Arial"/>
        <w:b w:val="0"/>
        <w:sz w:val="18"/>
        <w:szCs w:val="18"/>
        <w:lang w:val="pt-BR"/>
      </w:rPr>
    </w:pPr>
    <w:r w:rsidRPr="00325212">
      <w:rPr>
        <w:rFonts w:ascii="Arial" w:hAnsi="Arial"/>
        <w:b w:val="0"/>
        <w:noProof/>
        <w:sz w:val="18"/>
        <w:szCs w:val="18"/>
        <w:lang w:val="es-419" w:eastAsia="es-419"/>
      </w:rPr>
      <w:drawing>
        <wp:inline distT="0" distB="0" distL="0" distR="0" wp14:anchorId="40F747FB" wp14:editId="69912FD0">
          <wp:extent cx="3619500" cy="732790"/>
          <wp:effectExtent l="0" t="0" r="0" b="0"/>
          <wp:docPr id="24" name="Imagen 4" descr="cid:image004.jpg@01D74E57.C4EA2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cid:image004.jpg@01D74E57.C4EA2700"/>
                  <pic:cNvPicPr/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40157"/>
                  <a:stretch/>
                </pic:blipFill>
                <pic:spPr bwMode="auto">
                  <a:xfrm>
                    <a:off x="0" y="0"/>
                    <a:ext cx="3622636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5B5578">
      <w:rPr>
        <w:rFonts w:ascii="Arial" w:hAnsi="Arial"/>
        <w:b w:val="0"/>
        <w:sz w:val="18"/>
        <w:szCs w:val="18"/>
        <w:lang w:val="pt-BR"/>
      </w:rPr>
      <w:t xml:space="preserve"> </w:t>
    </w:r>
    <w:r>
      <w:rPr>
        <w:rFonts w:ascii="Arial" w:hAnsi="Arial"/>
        <w:b w:val="0"/>
        <w:sz w:val="18"/>
        <w:szCs w:val="18"/>
        <w:lang w:val="pt-BR"/>
      </w:rPr>
      <w:t xml:space="preserve">         </w:t>
    </w:r>
    <w:r w:rsidRPr="00325212">
      <w:rPr>
        <w:rFonts w:ascii="Arial" w:hAnsi="Arial"/>
        <w:b w:val="0"/>
        <w:noProof/>
        <w:sz w:val="18"/>
        <w:szCs w:val="18"/>
        <w:lang w:val="es-419" w:eastAsia="es-419"/>
      </w:rPr>
      <w:drawing>
        <wp:inline distT="0" distB="0" distL="0" distR="0" wp14:anchorId="01E43148" wp14:editId="2A434E28">
          <wp:extent cx="2434441" cy="733386"/>
          <wp:effectExtent l="0" t="0" r="4445" b="0"/>
          <wp:docPr id="25" name="Imagen 3" descr="cid:image004.jpg@01D74E57.C4EA2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cid:image004.jpg@01D74E57.C4EA2700"/>
                  <pic:cNvPicPr/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410" r="2372"/>
                  <a:stretch/>
                </pic:blipFill>
                <pic:spPr bwMode="auto">
                  <a:xfrm>
                    <a:off x="0" y="0"/>
                    <a:ext cx="2434569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67FC239" w14:textId="77777777" w:rsidR="00EA6E0F" w:rsidRPr="008459A7" w:rsidRDefault="00EA6E0F" w:rsidP="00EA6E0F">
    <w:pPr>
      <w:pStyle w:val="Ttulo2"/>
      <w:spacing w:after="0"/>
      <w:jc w:val="right"/>
      <w:rPr>
        <w:rFonts w:ascii="Arial" w:hAnsi="Arial"/>
        <w:b w:val="0"/>
        <w:sz w:val="18"/>
        <w:szCs w:val="18"/>
        <w:lang w:val="pt-BR"/>
      </w:rPr>
    </w:pPr>
    <w:proofErr w:type="spellStart"/>
    <w:r w:rsidRPr="008459A7">
      <w:rPr>
        <w:rFonts w:ascii="Arial" w:hAnsi="Arial"/>
        <w:b w:val="0"/>
        <w:sz w:val="18"/>
        <w:szCs w:val="18"/>
        <w:lang w:val="pt-BR"/>
      </w:rPr>
      <w:t>Dirección</w:t>
    </w:r>
    <w:proofErr w:type="spellEnd"/>
    <w:r w:rsidRPr="008459A7">
      <w:rPr>
        <w:rFonts w:ascii="Arial" w:hAnsi="Arial"/>
        <w:b w:val="0"/>
        <w:sz w:val="18"/>
        <w:szCs w:val="18"/>
        <w:lang w:val="pt-BR"/>
      </w:rPr>
      <w:t xml:space="preserve"> de Servicios de Tecnologia</w:t>
    </w:r>
    <w:r w:rsidRPr="00325212">
      <w:rPr>
        <w:rFonts w:ascii="Arial" w:hAnsi="Arial"/>
        <w:b w:val="0"/>
        <w:color w:val="FFFFFF" w:themeColor="background1"/>
        <w:sz w:val="18"/>
        <w:szCs w:val="18"/>
        <w:lang w:val="pt-BR"/>
      </w:rPr>
      <w:t>..</w:t>
    </w:r>
    <w:r>
      <w:rPr>
        <w:rFonts w:ascii="Arial" w:hAnsi="Arial"/>
        <w:b w:val="0"/>
        <w:color w:val="FFFFFF" w:themeColor="background1"/>
        <w:sz w:val="18"/>
        <w:szCs w:val="18"/>
        <w:lang w:val="pt-BR"/>
      </w:rPr>
      <w:t>.</w:t>
    </w:r>
    <w:r w:rsidRPr="00325212">
      <w:rPr>
        <w:rFonts w:ascii="Arial" w:hAnsi="Arial"/>
        <w:b w:val="0"/>
        <w:color w:val="FFFFFF" w:themeColor="background1"/>
        <w:sz w:val="18"/>
        <w:szCs w:val="18"/>
        <w:lang w:val="pt-BR"/>
      </w:rPr>
      <w:t>...</w:t>
    </w:r>
  </w:p>
  <w:p w14:paraId="2E4ADFD2" w14:textId="77777777" w:rsidR="00EA6E0F" w:rsidRPr="00D81609" w:rsidRDefault="00A46E3D" w:rsidP="00EA6E0F">
    <w:pPr>
      <w:pStyle w:val="Ttulo2"/>
      <w:spacing w:after="0"/>
      <w:jc w:val="right"/>
      <w:rPr>
        <w:rFonts w:ascii="Arial" w:hAnsi="Arial"/>
        <w:b w:val="0"/>
        <w:sz w:val="18"/>
        <w:szCs w:val="18"/>
        <w:lang w:val="pt-BR"/>
      </w:rPr>
    </w:pPr>
    <w:r w:rsidRPr="00D81609">
      <w:rPr>
        <w:rFonts w:ascii="Arial" w:hAnsi="Arial"/>
        <w:b w:val="0"/>
        <w:sz w:val="18"/>
        <w:szCs w:val="18"/>
        <w:lang w:val="pt-BR"/>
      </w:rPr>
      <w:t>Forma: REG-DIN-008</w:t>
    </w:r>
    <w:r w:rsidR="00EA6E0F" w:rsidRPr="00D81609">
      <w:rPr>
        <w:rFonts w:ascii="Arial" w:hAnsi="Arial"/>
        <w:b w:val="0"/>
        <w:color w:val="FFFFFF" w:themeColor="background1"/>
        <w:sz w:val="18"/>
        <w:szCs w:val="18"/>
        <w:lang w:val="pt-BR"/>
      </w:rPr>
      <w:t>......</w:t>
    </w:r>
  </w:p>
  <w:p w14:paraId="09795056" w14:textId="77777777" w:rsidR="00A46E3D" w:rsidRDefault="00A46E3D" w:rsidP="00A46E3D">
    <w:pPr>
      <w:pStyle w:val="Encabezado"/>
      <w:spacing w:after="0"/>
      <w:jc w:val="right"/>
      <w:rPr>
        <w:rFonts w:ascii="Arial" w:hAnsi="Arial"/>
        <w:sz w:val="18"/>
        <w:szCs w:val="18"/>
        <w:lang w:val="pt-BR"/>
      </w:rPr>
    </w:pPr>
  </w:p>
  <w:p w14:paraId="0E0BACF1" w14:textId="77777777" w:rsidR="00635B65" w:rsidRPr="003D1234" w:rsidRDefault="00635B65" w:rsidP="00635B65">
    <w:pPr>
      <w:pStyle w:val="Encabezado"/>
      <w:spacing w:after="0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6AADB5A"/>
    <w:lvl w:ilvl="0">
      <w:numFmt w:val="bullet"/>
      <w:lvlText w:val="*"/>
      <w:lvlJc w:val="left"/>
    </w:lvl>
  </w:abstractNum>
  <w:abstractNum w:abstractNumId="1" w15:restartNumberingAfterBreak="0">
    <w:nsid w:val="022C7C63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3629D9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597264D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5DA3117"/>
    <w:multiLevelType w:val="hybridMultilevel"/>
    <w:tmpl w:val="0D3E3E8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DF1DA6"/>
    <w:multiLevelType w:val="hybridMultilevel"/>
    <w:tmpl w:val="15ACC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25FC7"/>
    <w:multiLevelType w:val="hybridMultilevel"/>
    <w:tmpl w:val="1EF02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6624C5"/>
    <w:multiLevelType w:val="hybridMultilevel"/>
    <w:tmpl w:val="93CC82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D13DB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516237B"/>
    <w:multiLevelType w:val="hybridMultilevel"/>
    <w:tmpl w:val="C8201D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DF0377"/>
    <w:multiLevelType w:val="multilevel"/>
    <w:tmpl w:val="636476B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1B0409"/>
    <w:multiLevelType w:val="hybridMultilevel"/>
    <w:tmpl w:val="03367E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D4163"/>
    <w:multiLevelType w:val="hybridMultilevel"/>
    <w:tmpl w:val="FD9CE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B5566"/>
    <w:multiLevelType w:val="hybridMultilevel"/>
    <w:tmpl w:val="D43EE45E"/>
    <w:lvl w:ilvl="0" w:tplc="4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839579B"/>
    <w:multiLevelType w:val="hybridMultilevel"/>
    <w:tmpl w:val="4342A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2A42DD"/>
    <w:multiLevelType w:val="hybridMultilevel"/>
    <w:tmpl w:val="D3C4C0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34C50"/>
    <w:multiLevelType w:val="hybridMultilevel"/>
    <w:tmpl w:val="CD3AA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4528E0"/>
    <w:multiLevelType w:val="hybridMultilevel"/>
    <w:tmpl w:val="9634C7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D45997"/>
    <w:multiLevelType w:val="hybridMultilevel"/>
    <w:tmpl w:val="9294B80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095FA1"/>
    <w:multiLevelType w:val="hybridMultilevel"/>
    <w:tmpl w:val="D47410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C152D27"/>
    <w:multiLevelType w:val="hybridMultilevel"/>
    <w:tmpl w:val="D2C090CC"/>
    <w:lvl w:ilvl="0" w:tplc="1C1CA3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D3284"/>
    <w:multiLevelType w:val="hybridMultilevel"/>
    <w:tmpl w:val="53A67520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4046E"/>
    <w:multiLevelType w:val="hybridMultilevel"/>
    <w:tmpl w:val="2640C2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B4799"/>
    <w:multiLevelType w:val="hybridMultilevel"/>
    <w:tmpl w:val="E676F9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57C6A"/>
    <w:multiLevelType w:val="hybridMultilevel"/>
    <w:tmpl w:val="C21A07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5F57188"/>
    <w:multiLevelType w:val="hybridMultilevel"/>
    <w:tmpl w:val="A97EC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90A18"/>
    <w:multiLevelType w:val="hybridMultilevel"/>
    <w:tmpl w:val="CCA45560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F7437"/>
    <w:multiLevelType w:val="hybridMultilevel"/>
    <w:tmpl w:val="EBA6D940"/>
    <w:lvl w:ilvl="0" w:tplc="0966057E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10122F9"/>
    <w:multiLevelType w:val="hybridMultilevel"/>
    <w:tmpl w:val="EC5628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06FD5"/>
    <w:multiLevelType w:val="hybridMultilevel"/>
    <w:tmpl w:val="F7645E36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33F1F"/>
    <w:multiLevelType w:val="hybridMultilevel"/>
    <w:tmpl w:val="747644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1B0416"/>
    <w:multiLevelType w:val="hybridMultilevel"/>
    <w:tmpl w:val="2976D7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97E0F"/>
    <w:multiLevelType w:val="hybridMultilevel"/>
    <w:tmpl w:val="636476BA"/>
    <w:lvl w:ilvl="0" w:tplc="A202C3D8">
      <w:start w:val="5"/>
      <w:numFmt w:val="bullet"/>
      <w:pStyle w:val="Sangria1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4A70F5"/>
    <w:multiLevelType w:val="hybridMultilevel"/>
    <w:tmpl w:val="A97EC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709B3"/>
    <w:multiLevelType w:val="hybridMultilevel"/>
    <w:tmpl w:val="8DFC738C"/>
    <w:lvl w:ilvl="0" w:tplc="0409000F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25"/>
        </w:tabs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5"/>
        </w:tabs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5"/>
        </w:tabs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5"/>
        </w:tabs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5"/>
        </w:tabs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5"/>
        </w:tabs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5"/>
        </w:tabs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5"/>
        </w:tabs>
        <w:ind w:left="6365" w:hanging="180"/>
      </w:pPr>
    </w:lvl>
  </w:abstractNum>
  <w:abstractNum w:abstractNumId="35" w15:restartNumberingAfterBreak="0">
    <w:nsid w:val="78360226"/>
    <w:multiLevelType w:val="hybridMultilevel"/>
    <w:tmpl w:val="6A082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33AD1"/>
    <w:multiLevelType w:val="hybridMultilevel"/>
    <w:tmpl w:val="5914E7CC"/>
    <w:lvl w:ilvl="0" w:tplc="328467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6627E"/>
    <w:multiLevelType w:val="hybridMultilevel"/>
    <w:tmpl w:val="762AC9B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ED74D1A"/>
    <w:multiLevelType w:val="hybridMultilevel"/>
    <w:tmpl w:val="55B0CBF8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7930604">
    <w:abstractNumId w:val="26"/>
  </w:num>
  <w:num w:numId="2" w16cid:durableId="103229231">
    <w:abstractNumId w:val="6"/>
  </w:num>
  <w:num w:numId="3" w16cid:durableId="449980283">
    <w:abstractNumId w:val="14"/>
  </w:num>
  <w:num w:numId="4" w16cid:durableId="267348422">
    <w:abstractNumId w:val="21"/>
  </w:num>
  <w:num w:numId="5" w16cid:durableId="846215369">
    <w:abstractNumId w:val="38"/>
  </w:num>
  <w:num w:numId="6" w16cid:durableId="210768158">
    <w:abstractNumId w:val="34"/>
  </w:num>
  <w:num w:numId="7" w16cid:durableId="858859308">
    <w:abstractNumId w:val="29"/>
  </w:num>
  <w:num w:numId="8" w16cid:durableId="144519241">
    <w:abstractNumId w:val="16"/>
  </w:num>
  <w:num w:numId="9" w16cid:durableId="1267999956">
    <w:abstractNumId w:val="9"/>
  </w:num>
  <w:num w:numId="10" w16cid:durableId="680549138">
    <w:abstractNumId w:val="23"/>
  </w:num>
  <w:num w:numId="11" w16cid:durableId="628971079">
    <w:abstractNumId w:val="15"/>
  </w:num>
  <w:num w:numId="12" w16cid:durableId="2094273401">
    <w:abstractNumId w:val="22"/>
  </w:num>
  <w:num w:numId="13" w16cid:durableId="1572618707">
    <w:abstractNumId w:val="24"/>
  </w:num>
  <w:num w:numId="14" w16cid:durableId="1379890932">
    <w:abstractNumId w:val="28"/>
  </w:num>
  <w:num w:numId="15" w16cid:durableId="1866747601">
    <w:abstractNumId w:val="30"/>
  </w:num>
  <w:num w:numId="16" w16cid:durableId="457139329">
    <w:abstractNumId w:val="32"/>
  </w:num>
  <w:num w:numId="17" w16cid:durableId="1799492687">
    <w:abstractNumId w:val="18"/>
  </w:num>
  <w:num w:numId="18" w16cid:durableId="1421026899">
    <w:abstractNumId w:val="10"/>
  </w:num>
  <w:num w:numId="19" w16cid:durableId="239486140">
    <w:abstractNumId w:val="7"/>
  </w:num>
  <w:num w:numId="20" w16cid:durableId="295722229">
    <w:abstractNumId w:val="11"/>
  </w:num>
  <w:num w:numId="21" w16cid:durableId="1886598309">
    <w:abstractNumId w:val="4"/>
  </w:num>
  <w:num w:numId="22" w16cid:durableId="1122068378">
    <w:abstractNumId w:val="37"/>
  </w:num>
  <w:num w:numId="23" w16cid:durableId="1447651271">
    <w:abstractNumId w:val="35"/>
  </w:num>
  <w:num w:numId="24" w16cid:durableId="1034119465">
    <w:abstractNumId w:val="5"/>
  </w:num>
  <w:num w:numId="25" w16cid:durableId="580716711">
    <w:abstractNumId w:val="25"/>
  </w:num>
  <w:num w:numId="26" w16cid:durableId="525486545">
    <w:abstractNumId w:val="27"/>
  </w:num>
  <w:num w:numId="27" w16cid:durableId="1611470471">
    <w:abstractNumId w:val="36"/>
  </w:num>
  <w:num w:numId="28" w16cid:durableId="2104766499">
    <w:abstractNumId w:val="31"/>
  </w:num>
  <w:num w:numId="29" w16cid:durableId="630552153">
    <w:abstractNumId w:val="12"/>
  </w:num>
  <w:num w:numId="30" w16cid:durableId="1544561715">
    <w:abstractNumId w:val="17"/>
  </w:num>
  <w:num w:numId="31" w16cid:durableId="1915894037">
    <w:abstractNumId w:val="33"/>
  </w:num>
  <w:num w:numId="32" w16cid:durableId="1493833900">
    <w:abstractNumId w:val="19"/>
  </w:num>
  <w:num w:numId="33" w16cid:durableId="644434495">
    <w:abstractNumId w:val="1"/>
  </w:num>
  <w:num w:numId="34" w16cid:durableId="97132539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35" w16cid:durableId="555436186">
    <w:abstractNumId w:val="20"/>
  </w:num>
  <w:num w:numId="36" w16cid:durableId="218059194">
    <w:abstractNumId w:val="3"/>
  </w:num>
  <w:num w:numId="37" w16cid:durableId="608783732">
    <w:abstractNumId w:val="13"/>
  </w:num>
  <w:num w:numId="38" w16cid:durableId="102967347">
    <w:abstractNumId w:val="8"/>
  </w:num>
  <w:num w:numId="39" w16cid:durableId="78335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E0"/>
    <w:rsid w:val="00007DAF"/>
    <w:rsid w:val="00011293"/>
    <w:rsid w:val="00011871"/>
    <w:rsid w:val="0001492B"/>
    <w:rsid w:val="00023B83"/>
    <w:rsid w:val="0002595F"/>
    <w:rsid w:val="00025F2D"/>
    <w:rsid w:val="00030421"/>
    <w:rsid w:val="00035E53"/>
    <w:rsid w:val="00036055"/>
    <w:rsid w:val="00055C89"/>
    <w:rsid w:val="0005630D"/>
    <w:rsid w:val="000571E6"/>
    <w:rsid w:val="00057D31"/>
    <w:rsid w:val="000658E4"/>
    <w:rsid w:val="000714A2"/>
    <w:rsid w:val="00072C57"/>
    <w:rsid w:val="0007683C"/>
    <w:rsid w:val="000770C4"/>
    <w:rsid w:val="00080B33"/>
    <w:rsid w:val="00095DAE"/>
    <w:rsid w:val="00097876"/>
    <w:rsid w:val="000A0051"/>
    <w:rsid w:val="000A61AB"/>
    <w:rsid w:val="000C1188"/>
    <w:rsid w:val="000C6406"/>
    <w:rsid w:val="000D6090"/>
    <w:rsid w:val="000D6D19"/>
    <w:rsid w:val="000E0D90"/>
    <w:rsid w:val="000E526C"/>
    <w:rsid w:val="000E592D"/>
    <w:rsid w:val="000E7BBD"/>
    <w:rsid w:val="000F4F0A"/>
    <w:rsid w:val="000F766D"/>
    <w:rsid w:val="001013BC"/>
    <w:rsid w:val="001023E9"/>
    <w:rsid w:val="00107CAB"/>
    <w:rsid w:val="00110306"/>
    <w:rsid w:val="00115242"/>
    <w:rsid w:val="00115EE4"/>
    <w:rsid w:val="0012149B"/>
    <w:rsid w:val="001222DE"/>
    <w:rsid w:val="001231D9"/>
    <w:rsid w:val="001244BB"/>
    <w:rsid w:val="00134781"/>
    <w:rsid w:val="001352D9"/>
    <w:rsid w:val="0014008F"/>
    <w:rsid w:val="00140782"/>
    <w:rsid w:val="0014096F"/>
    <w:rsid w:val="001477B5"/>
    <w:rsid w:val="0015084B"/>
    <w:rsid w:val="00152A4E"/>
    <w:rsid w:val="001552AD"/>
    <w:rsid w:val="00155983"/>
    <w:rsid w:val="0016281D"/>
    <w:rsid w:val="001633E2"/>
    <w:rsid w:val="0016585F"/>
    <w:rsid w:val="00166426"/>
    <w:rsid w:val="00167CA5"/>
    <w:rsid w:val="00173DDD"/>
    <w:rsid w:val="001758C6"/>
    <w:rsid w:val="00177E77"/>
    <w:rsid w:val="00180DAF"/>
    <w:rsid w:val="001852BE"/>
    <w:rsid w:val="001B4EBA"/>
    <w:rsid w:val="001B716C"/>
    <w:rsid w:val="001C4310"/>
    <w:rsid w:val="001E0424"/>
    <w:rsid w:val="001E218B"/>
    <w:rsid w:val="001E6884"/>
    <w:rsid w:val="001F2A35"/>
    <w:rsid w:val="001F56A1"/>
    <w:rsid w:val="001F6571"/>
    <w:rsid w:val="0020011F"/>
    <w:rsid w:val="002021F7"/>
    <w:rsid w:val="0021298F"/>
    <w:rsid w:val="00214282"/>
    <w:rsid w:val="00214969"/>
    <w:rsid w:val="002169C7"/>
    <w:rsid w:val="00217B25"/>
    <w:rsid w:val="0022487B"/>
    <w:rsid w:val="00226B3B"/>
    <w:rsid w:val="002351B8"/>
    <w:rsid w:val="00250F58"/>
    <w:rsid w:val="00251B59"/>
    <w:rsid w:val="00251D36"/>
    <w:rsid w:val="002559DB"/>
    <w:rsid w:val="00256020"/>
    <w:rsid w:val="00262B2A"/>
    <w:rsid w:val="0026372A"/>
    <w:rsid w:val="00265D79"/>
    <w:rsid w:val="002719CB"/>
    <w:rsid w:val="0027644E"/>
    <w:rsid w:val="00286C26"/>
    <w:rsid w:val="00287877"/>
    <w:rsid w:val="002909A4"/>
    <w:rsid w:val="00290BF1"/>
    <w:rsid w:val="00291569"/>
    <w:rsid w:val="002936CF"/>
    <w:rsid w:val="0029468D"/>
    <w:rsid w:val="00294D27"/>
    <w:rsid w:val="002963AE"/>
    <w:rsid w:val="002A16D9"/>
    <w:rsid w:val="002A3006"/>
    <w:rsid w:val="002A7BF8"/>
    <w:rsid w:val="002B4B1A"/>
    <w:rsid w:val="002B597C"/>
    <w:rsid w:val="002C0BA0"/>
    <w:rsid w:val="002C3129"/>
    <w:rsid w:val="002C4A20"/>
    <w:rsid w:val="002C52B7"/>
    <w:rsid w:val="002C5D42"/>
    <w:rsid w:val="002C7DA1"/>
    <w:rsid w:val="002D09DF"/>
    <w:rsid w:val="002D37ED"/>
    <w:rsid w:val="002F6E6B"/>
    <w:rsid w:val="0030700E"/>
    <w:rsid w:val="00310FD5"/>
    <w:rsid w:val="003112A3"/>
    <w:rsid w:val="00320C46"/>
    <w:rsid w:val="0032673A"/>
    <w:rsid w:val="00330205"/>
    <w:rsid w:val="00330782"/>
    <w:rsid w:val="003333CF"/>
    <w:rsid w:val="0033718E"/>
    <w:rsid w:val="0034416D"/>
    <w:rsid w:val="00346BB9"/>
    <w:rsid w:val="00347FB0"/>
    <w:rsid w:val="003573C9"/>
    <w:rsid w:val="0036670A"/>
    <w:rsid w:val="00373D18"/>
    <w:rsid w:val="00380DF6"/>
    <w:rsid w:val="003827F5"/>
    <w:rsid w:val="00382D3C"/>
    <w:rsid w:val="00383267"/>
    <w:rsid w:val="003846BC"/>
    <w:rsid w:val="00390B99"/>
    <w:rsid w:val="003A47B4"/>
    <w:rsid w:val="003B3BA0"/>
    <w:rsid w:val="003B4799"/>
    <w:rsid w:val="003B4FE2"/>
    <w:rsid w:val="003B5B04"/>
    <w:rsid w:val="003B7FB7"/>
    <w:rsid w:val="003C1EC2"/>
    <w:rsid w:val="003C48CE"/>
    <w:rsid w:val="003C52A3"/>
    <w:rsid w:val="003C6B63"/>
    <w:rsid w:val="003C75C5"/>
    <w:rsid w:val="003D1234"/>
    <w:rsid w:val="003D2850"/>
    <w:rsid w:val="003D4DD9"/>
    <w:rsid w:val="003E24FD"/>
    <w:rsid w:val="003E28BC"/>
    <w:rsid w:val="003E5E34"/>
    <w:rsid w:val="003F1543"/>
    <w:rsid w:val="004016BC"/>
    <w:rsid w:val="004052C0"/>
    <w:rsid w:val="00413519"/>
    <w:rsid w:val="00415627"/>
    <w:rsid w:val="00422ACE"/>
    <w:rsid w:val="00425B0B"/>
    <w:rsid w:val="00427E8A"/>
    <w:rsid w:val="00430A7A"/>
    <w:rsid w:val="00430C35"/>
    <w:rsid w:val="00431B11"/>
    <w:rsid w:val="00431D87"/>
    <w:rsid w:val="00435A0E"/>
    <w:rsid w:val="00437242"/>
    <w:rsid w:val="00437929"/>
    <w:rsid w:val="00443D42"/>
    <w:rsid w:val="004477D9"/>
    <w:rsid w:val="0045312E"/>
    <w:rsid w:val="00455E96"/>
    <w:rsid w:val="00456C86"/>
    <w:rsid w:val="00460ABC"/>
    <w:rsid w:val="0046105E"/>
    <w:rsid w:val="00462086"/>
    <w:rsid w:val="00462420"/>
    <w:rsid w:val="00495B3F"/>
    <w:rsid w:val="00496C62"/>
    <w:rsid w:val="004A2E8A"/>
    <w:rsid w:val="004A3992"/>
    <w:rsid w:val="004A3BB6"/>
    <w:rsid w:val="004A518F"/>
    <w:rsid w:val="004B1B31"/>
    <w:rsid w:val="004B369B"/>
    <w:rsid w:val="004B4052"/>
    <w:rsid w:val="004B5FC3"/>
    <w:rsid w:val="004C0EA4"/>
    <w:rsid w:val="004C11A5"/>
    <w:rsid w:val="004C192C"/>
    <w:rsid w:val="004E4364"/>
    <w:rsid w:val="004F431E"/>
    <w:rsid w:val="004F5DD1"/>
    <w:rsid w:val="004F611B"/>
    <w:rsid w:val="005032E5"/>
    <w:rsid w:val="005047DB"/>
    <w:rsid w:val="00511148"/>
    <w:rsid w:val="00511A6F"/>
    <w:rsid w:val="005169E1"/>
    <w:rsid w:val="00517D5F"/>
    <w:rsid w:val="005207BB"/>
    <w:rsid w:val="005361FD"/>
    <w:rsid w:val="00536AEC"/>
    <w:rsid w:val="0054500A"/>
    <w:rsid w:val="00545DAE"/>
    <w:rsid w:val="00547BE7"/>
    <w:rsid w:val="0055056F"/>
    <w:rsid w:val="00554D61"/>
    <w:rsid w:val="00555C42"/>
    <w:rsid w:val="0056073D"/>
    <w:rsid w:val="00561BEB"/>
    <w:rsid w:val="00564FC5"/>
    <w:rsid w:val="005735B3"/>
    <w:rsid w:val="00576038"/>
    <w:rsid w:val="00582370"/>
    <w:rsid w:val="00583AD5"/>
    <w:rsid w:val="0058432D"/>
    <w:rsid w:val="00584854"/>
    <w:rsid w:val="005923B1"/>
    <w:rsid w:val="00592640"/>
    <w:rsid w:val="00592E7C"/>
    <w:rsid w:val="00595F08"/>
    <w:rsid w:val="005A04B6"/>
    <w:rsid w:val="005A177D"/>
    <w:rsid w:val="005A2E38"/>
    <w:rsid w:val="005B4709"/>
    <w:rsid w:val="005C00C2"/>
    <w:rsid w:val="005D2304"/>
    <w:rsid w:val="005D5A98"/>
    <w:rsid w:val="005E3855"/>
    <w:rsid w:val="005F326E"/>
    <w:rsid w:val="00600027"/>
    <w:rsid w:val="00604ABB"/>
    <w:rsid w:val="00604B1F"/>
    <w:rsid w:val="00612EF3"/>
    <w:rsid w:val="00625531"/>
    <w:rsid w:val="00625F59"/>
    <w:rsid w:val="006263ED"/>
    <w:rsid w:val="00632A14"/>
    <w:rsid w:val="00635B65"/>
    <w:rsid w:val="00636ACC"/>
    <w:rsid w:val="00640DDA"/>
    <w:rsid w:val="00642170"/>
    <w:rsid w:val="00651AAE"/>
    <w:rsid w:val="00654015"/>
    <w:rsid w:val="00654BE6"/>
    <w:rsid w:val="00661F19"/>
    <w:rsid w:val="006628A7"/>
    <w:rsid w:val="00664725"/>
    <w:rsid w:val="00670B8E"/>
    <w:rsid w:val="00672545"/>
    <w:rsid w:val="00675369"/>
    <w:rsid w:val="00675772"/>
    <w:rsid w:val="006774CA"/>
    <w:rsid w:val="00684ADB"/>
    <w:rsid w:val="006853F5"/>
    <w:rsid w:val="00687E49"/>
    <w:rsid w:val="00694040"/>
    <w:rsid w:val="006A0A56"/>
    <w:rsid w:val="006A445F"/>
    <w:rsid w:val="006A4466"/>
    <w:rsid w:val="006A6DF5"/>
    <w:rsid w:val="006A7394"/>
    <w:rsid w:val="006A7EE5"/>
    <w:rsid w:val="006B0597"/>
    <w:rsid w:val="006B4D41"/>
    <w:rsid w:val="006C7673"/>
    <w:rsid w:val="006D0FBB"/>
    <w:rsid w:val="006D1886"/>
    <w:rsid w:val="006D3E6A"/>
    <w:rsid w:val="006D7644"/>
    <w:rsid w:val="006E5225"/>
    <w:rsid w:val="006E5BE0"/>
    <w:rsid w:val="006F0866"/>
    <w:rsid w:val="006F4453"/>
    <w:rsid w:val="006F72FB"/>
    <w:rsid w:val="00702690"/>
    <w:rsid w:val="00705DB5"/>
    <w:rsid w:val="00712271"/>
    <w:rsid w:val="007159D7"/>
    <w:rsid w:val="00723839"/>
    <w:rsid w:val="007335B0"/>
    <w:rsid w:val="00735D99"/>
    <w:rsid w:val="0074355E"/>
    <w:rsid w:val="00743F6A"/>
    <w:rsid w:val="00751897"/>
    <w:rsid w:val="00752307"/>
    <w:rsid w:val="0075360E"/>
    <w:rsid w:val="00753A7E"/>
    <w:rsid w:val="00755C17"/>
    <w:rsid w:val="007604D7"/>
    <w:rsid w:val="00765C53"/>
    <w:rsid w:val="00766294"/>
    <w:rsid w:val="00767255"/>
    <w:rsid w:val="00767E23"/>
    <w:rsid w:val="00786647"/>
    <w:rsid w:val="00796C67"/>
    <w:rsid w:val="007A268B"/>
    <w:rsid w:val="007A494A"/>
    <w:rsid w:val="007A6DFD"/>
    <w:rsid w:val="007A73C6"/>
    <w:rsid w:val="007B0981"/>
    <w:rsid w:val="007B486A"/>
    <w:rsid w:val="007B5DF6"/>
    <w:rsid w:val="007C30BD"/>
    <w:rsid w:val="007C314F"/>
    <w:rsid w:val="007C67D7"/>
    <w:rsid w:val="007D0F3D"/>
    <w:rsid w:val="007D11A0"/>
    <w:rsid w:val="007D28EC"/>
    <w:rsid w:val="007D3785"/>
    <w:rsid w:val="007D698D"/>
    <w:rsid w:val="007D7669"/>
    <w:rsid w:val="007E1168"/>
    <w:rsid w:val="007E2026"/>
    <w:rsid w:val="007E4639"/>
    <w:rsid w:val="007F2D49"/>
    <w:rsid w:val="007F62FC"/>
    <w:rsid w:val="0080020B"/>
    <w:rsid w:val="00805665"/>
    <w:rsid w:val="00810A28"/>
    <w:rsid w:val="00812F52"/>
    <w:rsid w:val="0081627D"/>
    <w:rsid w:val="008207D7"/>
    <w:rsid w:val="00826C42"/>
    <w:rsid w:val="008327EE"/>
    <w:rsid w:val="00832A5D"/>
    <w:rsid w:val="00834615"/>
    <w:rsid w:val="008374B3"/>
    <w:rsid w:val="008407A8"/>
    <w:rsid w:val="00842679"/>
    <w:rsid w:val="00844B7A"/>
    <w:rsid w:val="008459A7"/>
    <w:rsid w:val="00846507"/>
    <w:rsid w:val="00847DCF"/>
    <w:rsid w:val="008609C0"/>
    <w:rsid w:val="00861D35"/>
    <w:rsid w:val="00864E17"/>
    <w:rsid w:val="00866546"/>
    <w:rsid w:val="00866F0D"/>
    <w:rsid w:val="00866F7A"/>
    <w:rsid w:val="00867498"/>
    <w:rsid w:val="008712A5"/>
    <w:rsid w:val="00871FBB"/>
    <w:rsid w:val="00872A1A"/>
    <w:rsid w:val="0087598C"/>
    <w:rsid w:val="00880C40"/>
    <w:rsid w:val="00882B25"/>
    <w:rsid w:val="00887443"/>
    <w:rsid w:val="008912AC"/>
    <w:rsid w:val="00891596"/>
    <w:rsid w:val="00892C7E"/>
    <w:rsid w:val="008A07C3"/>
    <w:rsid w:val="008A4797"/>
    <w:rsid w:val="008B03D6"/>
    <w:rsid w:val="008B544B"/>
    <w:rsid w:val="008C2951"/>
    <w:rsid w:val="008C4DE1"/>
    <w:rsid w:val="008C7E41"/>
    <w:rsid w:val="008D1510"/>
    <w:rsid w:val="008D3CAA"/>
    <w:rsid w:val="008D4B71"/>
    <w:rsid w:val="008E59FE"/>
    <w:rsid w:val="008F06A7"/>
    <w:rsid w:val="008F360E"/>
    <w:rsid w:val="008F3904"/>
    <w:rsid w:val="008F39FA"/>
    <w:rsid w:val="00902D0A"/>
    <w:rsid w:val="00907925"/>
    <w:rsid w:val="00912C20"/>
    <w:rsid w:val="00914BF5"/>
    <w:rsid w:val="00922EFC"/>
    <w:rsid w:val="00926EF3"/>
    <w:rsid w:val="00927109"/>
    <w:rsid w:val="00927B44"/>
    <w:rsid w:val="00930404"/>
    <w:rsid w:val="009310AA"/>
    <w:rsid w:val="0093137E"/>
    <w:rsid w:val="00933084"/>
    <w:rsid w:val="00937BD8"/>
    <w:rsid w:val="00937F35"/>
    <w:rsid w:val="00942860"/>
    <w:rsid w:val="00945D63"/>
    <w:rsid w:val="00954272"/>
    <w:rsid w:val="00954397"/>
    <w:rsid w:val="00956847"/>
    <w:rsid w:val="00961B29"/>
    <w:rsid w:val="009649B9"/>
    <w:rsid w:val="00965176"/>
    <w:rsid w:val="009655CB"/>
    <w:rsid w:val="00965E7A"/>
    <w:rsid w:val="00972C9A"/>
    <w:rsid w:val="009745C2"/>
    <w:rsid w:val="00974AD7"/>
    <w:rsid w:val="00980E41"/>
    <w:rsid w:val="00981523"/>
    <w:rsid w:val="00984C9D"/>
    <w:rsid w:val="00986A37"/>
    <w:rsid w:val="0098774F"/>
    <w:rsid w:val="009908B5"/>
    <w:rsid w:val="009939A4"/>
    <w:rsid w:val="00996B82"/>
    <w:rsid w:val="009970B5"/>
    <w:rsid w:val="009A16FA"/>
    <w:rsid w:val="009A5006"/>
    <w:rsid w:val="009B3C34"/>
    <w:rsid w:val="009B63A3"/>
    <w:rsid w:val="009B666B"/>
    <w:rsid w:val="009B68DB"/>
    <w:rsid w:val="009B6F9F"/>
    <w:rsid w:val="009B75A9"/>
    <w:rsid w:val="009C1192"/>
    <w:rsid w:val="009D168D"/>
    <w:rsid w:val="009D6050"/>
    <w:rsid w:val="009E149C"/>
    <w:rsid w:val="009E29DF"/>
    <w:rsid w:val="009E2B23"/>
    <w:rsid w:val="009F7FE0"/>
    <w:rsid w:val="00A00E04"/>
    <w:rsid w:val="00A02126"/>
    <w:rsid w:val="00A07024"/>
    <w:rsid w:val="00A07052"/>
    <w:rsid w:val="00A07E93"/>
    <w:rsid w:val="00A16EDE"/>
    <w:rsid w:val="00A24EA5"/>
    <w:rsid w:val="00A27524"/>
    <w:rsid w:val="00A31E8F"/>
    <w:rsid w:val="00A42FD9"/>
    <w:rsid w:val="00A4335D"/>
    <w:rsid w:val="00A438FC"/>
    <w:rsid w:val="00A46E31"/>
    <w:rsid w:val="00A46E3D"/>
    <w:rsid w:val="00A5063F"/>
    <w:rsid w:val="00A50712"/>
    <w:rsid w:val="00A57600"/>
    <w:rsid w:val="00A607B1"/>
    <w:rsid w:val="00A67458"/>
    <w:rsid w:val="00A72C7E"/>
    <w:rsid w:val="00A74800"/>
    <w:rsid w:val="00A761DA"/>
    <w:rsid w:val="00A854D7"/>
    <w:rsid w:val="00A86485"/>
    <w:rsid w:val="00A86FE0"/>
    <w:rsid w:val="00A90055"/>
    <w:rsid w:val="00A913FD"/>
    <w:rsid w:val="00A9297C"/>
    <w:rsid w:val="00A94BEC"/>
    <w:rsid w:val="00A95886"/>
    <w:rsid w:val="00A96559"/>
    <w:rsid w:val="00A9773A"/>
    <w:rsid w:val="00AA041A"/>
    <w:rsid w:val="00AA1271"/>
    <w:rsid w:val="00AA1A8D"/>
    <w:rsid w:val="00AA1E08"/>
    <w:rsid w:val="00AA363E"/>
    <w:rsid w:val="00AA4570"/>
    <w:rsid w:val="00AB3B32"/>
    <w:rsid w:val="00AB54C7"/>
    <w:rsid w:val="00AB608A"/>
    <w:rsid w:val="00AC519D"/>
    <w:rsid w:val="00AC5F29"/>
    <w:rsid w:val="00AD6943"/>
    <w:rsid w:val="00AF7BEF"/>
    <w:rsid w:val="00B01228"/>
    <w:rsid w:val="00B016AB"/>
    <w:rsid w:val="00B03662"/>
    <w:rsid w:val="00B0522C"/>
    <w:rsid w:val="00B06459"/>
    <w:rsid w:val="00B16241"/>
    <w:rsid w:val="00B163CE"/>
    <w:rsid w:val="00B178C2"/>
    <w:rsid w:val="00B21178"/>
    <w:rsid w:val="00B22724"/>
    <w:rsid w:val="00B26D93"/>
    <w:rsid w:val="00B32062"/>
    <w:rsid w:val="00B32CD4"/>
    <w:rsid w:val="00B35BFF"/>
    <w:rsid w:val="00B37203"/>
    <w:rsid w:val="00B4139C"/>
    <w:rsid w:val="00B42016"/>
    <w:rsid w:val="00B428F1"/>
    <w:rsid w:val="00B45FF7"/>
    <w:rsid w:val="00B46D3A"/>
    <w:rsid w:val="00B510E7"/>
    <w:rsid w:val="00B535F7"/>
    <w:rsid w:val="00B70A76"/>
    <w:rsid w:val="00B717C9"/>
    <w:rsid w:val="00B7417A"/>
    <w:rsid w:val="00B77799"/>
    <w:rsid w:val="00B8079A"/>
    <w:rsid w:val="00B81EAD"/>
    <w:rsid w:val="00B838EF"/>
    <w:rsid w:val="00B873EB"/>
    <w:rsid w:val="00BA04C1"/>
    <w:rsid w:val="00BA1B77"/>
    <w:rsid w:val="00BA308F"/>
    <w:rsid w:val="00BA6273"/>
    <w:rsid w:val="00BB2BE8"/>
    <w:rsid w:val="00BB2C71"/>
    <w:rsid w:val="00BB5C22"/>
    <w:rsid w:val="00BC29CF"/>
    <w:rsid w:val="00BD3B9F"/>
    <w:rsid w:val="00BD52C8"/>
    <w:rsid w:val="00BD65C8"/>
    <w:rsid w:val="00BD71A3"/>
    <w:rsid w:val="00BD76AE"/>
    <w:rsid w:val="00BD7D57"/>
    <w:rsid w:val="00BE6037"/>
    <w:rsid w:val="00BF009E"/>
    <w:rsid w:val="00C017D3"/>
    <w:rsid w:val="00C032A2"/>
    <w:rsid w:val="00C0574A"/>
    <w:rsid w:val="00C05FF4"/>
    <w:rsid w:val="00C07671"/>
    <w:rsid w:val="00C133C6"/>
    <w:rsid w:val="00C23121"/>
    <w:rsid w:val="00C33AB4"/>
    <w:rsid w:val="00C37980"/>
    <w:rsid w:val="00C42B18"/>
    <w:rsid w:val="00C522F1"/>
    <w:rsid w:val="00C5335C"/>
    <w:rsid w:val="00C601CE"/>
    <w:rsid w:val="00C644FF"/>
    <w:rsid w:val="00C65B25"/>
    <w:rsid w:val="00C66767"/>
    <w:rsid w:val="00C66F03"/>
    <w:rsid w:val="00C71089"/>
    <w:rsid w:val="00C7391C"/>
    <w:rsid w:val="00C76324"/>
    <w:rsid w:val="00C77F6A"/>
    <w:rsid w:val="00C8099A"/>
    <w:rsid w:val="00C8149F"/>
    <w:rsid w:val="00C81879"/>
    <w:rsid w:val="00C8312C"/>
    <w:rsid w:val="00C86973"/>
    <w:rsid w:val="00C905A4"/>
    <w:rsid w:val="00C907B7"/>
    <w:rsid w:val="00C94659"/>
    <w:rsid w:val="00CA636D"/>
    <w:rsid w:val="00CC1000"/>
    <w:rsid w:val="00CC1221"/>
    <w:rsid w:val="00CC200F"/>
    <w:rsid w:val="00CC4CEE"/>
    <w:rsid w:val="00CD1C1B"/>
    <w:rsid w:val="00CE04CD"/>
    <w:rsid w:val="00CE1544"/>
    <w:rsid w:val="00CE2A47"/>
    <w:rsid w:val="00CE4704"/>
    <w:rsid w:val="00CE54C5"/>
    <w:rsid w:val="00CF6D29"/>
    <w:rsid w:val="00D02BDE"/>
    <w:rsid w:val="00D073C4"/>
    <w:rsid w:val="00D10B28"/>
    <w:rsid w:val="00D1185C"/>
    <w:rsid w:val="00D14584"/>
    <w:rsid w:val="00D14D2C"/>
    <w:rsid w:val="00D21AB1"/>
    <w:rsid w:val="00D223FA"/>
    <w:rsid w:val="00D22B94"/>
    <w:rsid w:val="00D2599E"/>
    <w:rsid w:val="00D26B1B"/>
    <w:rsid w:val="00D30CF2"/>
    <w:rsid w:val="00D31ECA"/>
    <w:rsid w:val="00D36007"/>
    <w:rsid w:val="00D36D0F"/>
    <w:rsid w:val="00D47AA5"/>
    <w:rsid w:val="00D52E99"/>
    <w:rsid w:val="00D55414"/>
    <w:rsid w:val="00D62E91"/>
    <w:rsid w:val="00D73830"/>
    <w:rsid w:val="00D74084"/>
    <w:rsid w:val="00D74852"/>
    <w:rsid w:val="00D76E75"/>
    <w:rsid w:val="00D81609"/>
    <w:rsid w:val="00D84DB1"/>
    <w:rsid w:val="00D87760"/>
    <w:rsid w:val="00D9026C"/>
    <w:rsid w:val="00D90F72"/>
    <w:rsid w:val="00D97043"/>
    <w:rsid w:val="00DA2C4B"/>
    <w:rsid w:val="00DB1D2E"/>
    <w:rsid w:val="00DB2FE2"/>
    <w:rsid w:val="00DB3346"/>
    <w:rsid w:val="00DB4E00"/>
    <w:rsid w:val="00DB6EC6"/>
    <w:rsid w:val="00DB783C"/>
    <w:rsid w:val="00DC0741"/>
    <w:rsid w:val="00DC7BA5"/>
    <w:rsid w:val="00DD3B15"/>
    <w:rsid w:val="00DD584D"/>
    <w:rsid w:val="00DE1EE2"/>
    <w:rsid w:val="00DE368C"/>
    <w:rsid w:val="00DE3C64"/>
    <w:rsid w:val="00DF12D5"/>
    <w:rsid w:val="00E10762"/>
    <w:rsid w:val="00E12E43"/>
    <w:rsid w:val="00E12EB8"/>
    <w:rsid w:val="00E16E7E"/>
    <w:rsid w:val="00E17BA8"/>
    <w:rsid w:val="00E2153F"/>
    <w:rsid w:val="00E3089B"/>
    <w:rsid w:val="00E30F3D"/>
    <w:rsid w:val="00E35EE9"/>
    <w:rsid w:val="00E447EC"/>
    <w:rsid w:val="00E55EDA"/>
    <w:rsid w:val="00E62DE1"/>
    <w:rsid w:val="00E63ED0"/>
    <w:rsid w:val="00E71C0E"/>
    <w:rsid w:val="00E73BC0"/>
    <w:rsid w:val="00E75765"/>
    <w:rsid w:val="00E779A2"/>
    <w:rsid w:val="00E825BA"/>
    <w:rsid w:val="00E83487"/>
    <w:rsid w:val="00E837E0"/>
    <w:rsid w:val="00E84B9C"/>
    <w:rsid w:val="00E91B2C"/>
    <w:rsid w:val="00E93F9B"/>
    <w:rsid w:val="00E96924"/>
    <w:rsid w:val="00EA11E7"/>
    <w:rsid w:val="00EA3BA6"/>
    <w:rsid w:val="00EA6E0F"/>
    <w:rsid w:val="00EB20EE"/>
    <w:rsid w:val="00EB2ED5"/>
    <w:rsid w:val="00EB5A21"/>
    <w:rsid w:val="00EB635C"/>
    <w:rsid w:val="00EC0357"/>
    <w:rsid w:val="00EC1468"/>
    <w:rsid w:val="00EC1998"/>
    <w:rsid w:val="00EC1C47"/>
    <w:rsid w:val="00EC3B30"/>
    <w:rsid w:val="00ED2D01"/>
    <w:rsid w:val="00F04601"/>
    <w:rsid w:val="00F103C5"/>
    <w:rsid w:val="00F16A1A"/>
    <w:rsid w:val="00F23F1E"/>
    <w:rsid w:val="00F246E3"/>
    <w:rsid w:val="00F2596E"/>
    <w:rsid w:val="00F34257"/>
    <w:rsid w:val="00F54837"/>
    <w:rsid w:val="00F579AF"/>
    <w:rsid w:val="00F6064B"/>
    <w:rsid w:val="00F65ADF"/>
    <w:rsid w:val="00F70044"/>
    <w:rsid w:val="00F81B3C"/>
    <w:rsid w:val="00F833D5"/>
    <w:rsid w:val="00F8410B"/>
    <w:rsid w:val="00F866BE"/>
    <w:rsid w:val="00F86ADB"/>
    <w:rsid w:val="00FA4CC0"/>
    <w:rsid w:val="00FA608A"/>
    <w:rsid w:val="00FB5D27"/>
    <w:rsid w:val="00FC722A"/>
    <w:rsid w:val="00FC76D7"/>
    <w:rsid w:val="00FC7C67"/>
    <w:rsid w:val="00FD0501"/>
    <w:rsid w:val="00FD1567"/>
    <w:rsid w:val="00FE3B05"/>
    <w:rsid w:val="00FE429C"/>
    <w:rsid w:val="00FE42BD"/>
    <w:rsid w:val="00FF0CE0"/>
    <w:rsid w:val="00FF1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8F47EF"/>
  <w15:docId w15:val="{72F06E15-FC5F-48B8-844F-24482CE4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98F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sz w:val="22"/>
      <w:lang w:val="es-SV" w:eastAsia="en-US"/>
    </w:rPr>
  </w:style>
  <w:style w:type="paragraph" w:styleId="Ttulo1">
    <w:name w:val="heading 1"/>
    <w:basedOn w:val="Normal"/>
    <w:next w:val="Ttulo2"/>
    <w:qFormat/>
    <w:rsid w:val="00BA1B77"/>
    <w:pPr>
      <w:spacing w:before="240"/>
      <w:jc w:val="center"/>
      <w:outlineLvl w:val="0"/>
    </w:pPr>
    <w:rPr>
      <w:rFonts w:ascii="Arial" w:hAnsi="Arial"/>
      <w:b/>
      <w:caps/>
      <w:sz w:val="36"/>
    </w:rPr>
  </w:style>
  <w:style w:type="paragraph" w:styleId="Ttulo2">
    <w:name w:val="heading 2"/>
    <w:basedOn w:val="Normal"/>
    <w:next w:val="Normal"/>
    <w:qFormat/>
    <w:rsid w:val="00BA1B77"/>
    <w:pPr>
      <w:keepNext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rsid w:val="00BA1B77"/>
    <w:pPr>
      <w:keepNext/>
      <w:outlineLvl w:val="2"/>
    </w:pPr>
    <w:rPr>
      <w:b/>
    </w:rPr>
  </w:style>
  <w:style w:type="paragraph" w:styleId="Ttulo4">
    <w:name w:val="heading 4"/>
    <w:basedOn w:val="Normal"/>
    <w:next w:val="Sangranormal"/>
    <w:qFormat/>
    <w:rsid w:val="00BA1B77"/>
    <w:pPr>
      <w:keepNext/>
      <w:ind w:left="547"/>
      <w:outlineLvl w:val="3"/>
    </w:pPr>
    <w:rPr>
      <w:b/>
    </w:rPr>
  </w:style>
  <w:style w:type="paragraph" w:styleId="Ttulo5">
    <w:name w:val="heading 5"/>
    <w:basedOn w:val="Normal"/>
    <w:next w:val="Sangranormal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Ttulo6">
    <w:name w:val="heading 6"/>
    <w:basedOn w:val="Normal"/>
    <w:next w:val="Sangranormal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Ttulo7">
    <w:name w:val="heading 7"/>
    <w:basedOn w:val="Normal"/>
    <w:next w:val="Sangranormal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Ttulo8">
    <w:name w:val="heading 8"/>
    <w:basedOn w:val="Normal"/>
    <w:next w:val="Sangranormal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Ttulo9">
    <w:name w:val="heading 9"/>
    <w:basedOn w:val="Normal"/>
    <w:next w:val="Sangranormal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BA1B77"/>
    <w:pPr>
      <w:ind w:left="360"/>
    </w:pPr>
  </w:style>
  <w:style w:type="paragraph" w:styleId="TDC4">
    <w:name w:val="toc 4"/>
    <w:basedOn w:val="TDC1"/>
    <w:semiHidden/>
    <w:rsid w:val="00BA1B77"/>
    <w:pPr>
      <w:ind w:left="3240" w:right="1200"/>
    </w:pPr>
  </w:style>
  <w:style w:type="paragraph" w:styleId="TDC1">
    <w:name w:val="toc 1"/>
    <w:basedOn w:val="Normal"/>
    <w:semiHidden/>
    <w:rsid w:val="00BA1B77"/>
    <w:pPr>
      <w:keepNext/>
      <w:keepLines/>
      <w:tabs>
        <w:tab w:val="right" w:leader="dot" w:pos="8400"/>
      </w:tabs>
      <w:ind w:left="2160"/>
    </w:pPr>
  </w:style>
  <w:style w:type="paragraph" w:styleId="TDC3">
    <w:name w:val="toc 3"/>
    <w:basedOn w:val="TDC2"/>
    <w:semiHidden/>
    <w:rsid w:val="00BA1B77"/>
    <w:pPr>
      <w:ind w:left="2880"/>
    </w:pPr>
  </w:style>
  <w:style w:type="paragraph" w:styleId="TDC2">
    <w:name w:val="toc 2"/>
    <w:basedOn w:val="TDC1"/>
    <w:semiHidden/>
    <w:rsid w:val="00BA1B77"/>
    <w:pPr>
      <w:ind w:left="2520" w:right="1200"/>
    </w:pPr>
  </w:style>
  <w:style w:type="paragraph" w:styleId="Piedepgina">
    <w:name w:val="footer"/>
    <w:basedOn w:val="Normal"/>
    <w:link w:val="PiedepginaCar"/>
    <w:rsid w:val="00BA1B77"/>
    <w:pPr>
      <w:tabs>
        <w:tab w:val="center" w:pos="4666"/>
        <w:tab w:val="right" w:pos="9360"/>
      </w:tabs>
      <w:spacing w:after="0" w:line="180" w:lineRule="exact"/>
    </w:pPr>
    <w:rPr>
      <w:sz w:val="12"/>
    </w:rPr>
  </w:style>
  <w:style w:type="paragraph" w:styleId="Encabezado">
    <w:name w:val="header"/>
    <w:basedOn w:val="Normal"/>
    <w:link w:val="EncabezadoCar"/>
    <w:uiPriority w:val="99"/>
    <w:rsid w:val="00BA1B77"/>
    <w:pPr>
      <w:tabs>
        <w:tab w:val="left" w:pos="8400"/>
      </w:tabs>
    </w:pPr>
  </w:style>
  <w:style w:type="character" w:styleId="Refdenotaalpie">
    <w:name w:val="footnote reference"/>
    <w:basedOn w:val="Fuentedeprrafopredeter"/>
    <w:semiHidden/>
    <w:rsid w:val="00BA1B77"/>
    <w:rPr>
      <w:position w:val="6"/>
      <w:sz w:val="16"/>
    </w:rPr>
  </w:style>
  <w:style w:type="paragraph" w:styleId="Textonotapie">
    <w:name w:val="footnote text"/>
    <w:basedOn w:val="Normal"/>
    <w:semiHidden/>
    <w:rsid w:val="00BA1B77"/>
    <w:rPr>
      <w:sz w:val="20"/>
    </w:rPr>
  </w:style>
  <w:style w:type="paragraph" w:customStyle="1" w:styleId="formcaption5pt">
    <w:name w:val="form caption 5pt"/>
    <w:basedOn w:val="Normal"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customStyle="1" w:styleId="guidelines11pt">
    <w:name w:val="guidelines 11pt"/>
    <w:basedOn w:val="formhead9pt"/>
    <w:rsid w:val="00BA1B77"/>
    <w:rPr>
      <w:sz w:val="22"/>
    </w:rPr>
  </w:style>
  <w:style w:type="paragraph" w:customStyle="1" w:styleId="formhead9pt">
    <w:name w:val="form head 9pt"/>
    <w:basedOn w:val="Normalt"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customStyle="1" w:styleId="Normalt">
    <w:name w:val="Normalt"/>
    <w:basedOn w:val="Normal"/>
    <w:rsid w:val="00BA1B77"/>
    <w:rPr>
      <w:rFonts w:ascii="Times" w:hAnsi="Times"/>
    </w:rPr>
  </w:style>
  <w:style w:type="paragraph" w:customStyle="1" w:styleId="guidelineleft">
    <w:name w:val="guideline left"/>
    <w:basedOn w:val="Normal"/>
    <w:rsid w:val="00BA1B77"/>
    <w:pPr>
      <w:spacing w:before="60" w:after="60"/>
    </w:pPr>
    <w:rPr>
      <w:b/>
      <w:sz w:val="18"/>
    </w:rPr>
  </w:style>
  <w:style w:type="paragraph" w:customStyle="1" w:styleId="formspace">
    <w:name w:val="form space"/>
    <w:basedOn w:val="Normal"/>
    <w:rsid w:val="00BA1B77"/>
    <w:pPr>
      <w:spacing w:before="60" w:after="60"/>
    </w:pPr>
    <w:rPr>
      <w:sz w:val="18"/>
    </w:rPr>
  </w:style>
  <w:style w:type="paragraph" w:customStyle="1" w:styleId="heading4t">
    <w:name w:val="heading 4t"/>
    <w:basedOn w:val="heading3t"/>
    <w:next w:val="Sangranormal"/>
    <w:rsid w:val="00BA1B77"/>
    <w:pPr>
      <w:ind w:left="547"/>
    </w:pPr>
  </w:style>
  <w:style w:type="paragraph" w:customStyle="1" w:styleId="heading3t">
    <w:name w:val="heading 3t"/>
    <w:basedOn w:val="Ttulo1"/>
    <w:next w:val="Normalt"/>
    <w:rsid w:val="00BA1B77"/>
    <w:pPr>
      <w:keepNext/>
      <w:jc w:val="left"/>
      <w:outlineLvl w:val="9"/>
    </w:pPr>
    <w:rPr>
      <w:rFonts w:ascii="Times" w:hAnsi="Times"/>
      <w:caps w:val="0"/>
      <w:sz w:val="22"/>
    </w:rPr>
  </w:style>
  <w:style w:type="paragraph" w:customStyle="1" w:styleId="heading2t">
    <w:name w:val="heading 2t"/>
    <w:basedOn w:val="Ttulo1"/>
    <w:next w:val="Normalt"/>
    <w:rsid w:val="00BA1B77"/>
    <w:pPr>
      <w:keepNext/>
      <w:jc w:val="left"/>
      <w:outlineLvl w:val="9"/>
    </w:pPr>
    <w:rPr>
      <w:rFonts w:ascii="Times" w:hAnsi="Times"/>
      <w:caps w:val="0"/>
      <w:sz w:val="26"/>
    </w:rPr>
  </w:style>
  <w:style w:type="paragraph" w:customStyle="1" w:styleId="instruction">
    <w:name w:val="instruction"/>
    <w:basedOn w:val="Normalt"/>
    <w:rsid w:val="00BA1B77"/>
    <w:pPr>
      <w:ind w:left="-115"/>
      <w:jc w:val="both"/>
    </w:pPr>
  </w:style>
  <w:style w:type="paragraph" w:customStyle="1" w:styleId="checklist1line">
    <w:name w:val="checklist 1line"/>
    <w:basedOn w:val="checklistpara"/>
    <w:rsid w:val="00BA1B77"/>
    <w:pPr>
      <w:spacing w:before="120" w:after="120"/>
    </w:pPr>
    <w:rPr>
      <w:rFonts w:ascii="Times" w:hAnsi="Times"/>
    </w:rPr>
  </w:style>
  <w:style w:type="paragraph" w:customStyle="1" w:styleId="checklistpara">
    <w:name w:val="checklist para"/>
    <w:basedOn w:val="formspace"/>
    <w:rsid w:val="00BA1B77"/>
    <w:pPr>
      <w:spacing w:before="0" w:after="240"/>
    </w:pPr>
  </w:style>
  <w:style w:type="paragraph" w:customStyle="1" w:styleId="Text-bullet">
    <w:name w:val="Text - bullet"/>
    <w:basedOn w:val="Normal"/>
    <w:rsid w:val="00BA1B77"/>
    <w:pPr>
      <w:ind w:left="835" w:hanging="274"/>
    </w:pPr>
  </w:style>
  <w:style w:type="paragraph" w:customStyle="1" w:styleId="Text-bullettight">
    <w:name w:val="Text - bullet tight"/>
    <w:basedOn w:val="Text-bullet"/>
    <w:rsid w:val="00BA1B77"/>
    <w:pPr>
      <w:spacing w:after="0"/>
    </w:pPr>
  </w:style>
  <w:style w:type="paragraph" w:customStyle="1" w:styleId="NormalIndent-t">
    <w:name w:val="Normal Indent-t"/>
    <w:basedOn w:val="Sangranormal"/>
    <w:rsid w:val="00BA1B77"/>
    <w:rPr>
      <w:rFonts w:ascii="Times" w:hAnsi="Times"/>
    </w:rPr>
  </w:style>
  <w:style w:type="paragraph" w:customStyle="1" w:styleId="Text-bulletsub">
    <w:name w:val="Text - bullet sub"/>
    <w:basedOn w:val="Text-bullet"/>
    <w:rsid w:val="00BA1B77"/>
    <w:pPr>
      <w:ind w:left="1094"/>
    </w:pPr>
  </w:style>
  <w:style w:type="paragraph" w:customStyle="1" w:styleId="Text-bulletsubtight">
    <w:name w:val="Text - bullet sub tight"/>
    <w:basedOn w:val="Text-bullettight"/>
    <w:rsid w:val="00BA1B77"/>
    <w:pPr>
      <w:ind w:left="1094"/>
    </w:pPr>
  </w:style>
  <w:style w:type="paragraph" w:customStyle="1" w:styleId="Text-number">
    <w:name w:val="Text - number"/>
    <w:basedOn w:val="Normal"/>
    <w:rsid w:val="00BA1B77"/>
    <w:pPr>
      <w:tabs>
        <w:tab w:val="decimal" w:pos="295"/>
      </w:tabs>
      <w:spacing w:after="0"/>
      <w:ind w:left="533" w:hanging="533"/>
    </w:pPr>
  </w:style>
  <w:style w:type="paragraph" w:customStyle="1" w:styleId="Text-numbertight">
    <w:name w:val="Text - number tight"/>
    <w:basedOn w:val="Text-number"/>
    <w:rsid w:val="00BA1B77"/>
  </w:style>
  <w:style w:type="paragraph" w:customStyle="1" w:styleId="formhead8pt">
    <w:name w:val="form head 8pt"/>
    <w:basedOn w:val="instruction"/>
    <w:rsid w:val="00BA1B77"/>
  </w:style>
  <w:style w:type="paragraph" w:customStyle="1" w:styleId="formcaption9pt">
    <w:name w:val="form caption 9pt"/>
    <w:basedOn w:val="formcaption5pt"/>
    <w:rsid w:val="00BA1B77"/>
    <w:pPr>
      <w:spacing w:before="40" w:after="40"/>
      <w:ind w:left="0"/>
      <w:jc w:val="center"/>
    </w:pPr>
    <w:rPr>
      <w:b/>
      <w:sz w:val="18"/>
    </w:rPr>
  </w:style>
  <w:style w:type="paragraph" w:customStyle="1" w:styleId="checklisthead">
    <w:name w:val="checklist head"/>
    <w:basedOn w:val="guidelines11pt"/>
    <w:rsid w:val="00BA1B77"/>
    <w:pPr>
      <w:spacing w:before="120" w:after="120"/>
      <w:ind w:left="0"/>
    </w:pPr>
  </w:style>
  <w:style w:type="paragraph" w:customStyle="1" w:styleId="checklist2line">
    <w:name w:val="checklist 2line"/>
    <w:basedOn w:val="checklist1line"/>
    <w:rsid w:val="00BA1B77"/>
    <w:pPr>
      <w:spacing w:before="24" w:after="24"/>
    </w:pPr>
  </w:style>
  <w:style w:type="paragraph" w:customStyle="1" w:styleId="formcaption7pt">
    <w:name w:val="form caption 7pt"/>
    <w:basedOn w:val="Normal"/>
    <w:rsid w:val="00BA1B77"/>
    <w:pPr>
      <w:spacing w:before="80" w:after="60"/>
    </w:pPr>
    <w:rPr>
      <w:sz w:val="14"/>
    </w:rPr>
  </w:style>
  <w:style w:type="paragraph" w:customStyle="1" w:styleId="blankpage">
    <w:name w:val="blank page"/>
    <w:basedOn w:val="Normal"/>
    <w:rsid w:val="00BA1B77"/>
    <w:pPr>
      <w:pageBreakBefore/>
      <w:framePr w:hSpace="180" w:wrap="around" w:vAnchor="page" w:hAnchor="page" w:xAlign="center" w:yAlign="cen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</w:tabs>
    </w:pPr>
    <w:rPr>
      <w:sz w:val="24"/>
    </w:rPr>
  </w:style>
  <w:style w:type="paragraph" w:customStyle="1" w:styleId="text">
    <w:name w:val="text"/>
    <w:rsid w:val="00BA1B77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2"/>
      <w:lang w:val="en-US" w:eastAsia="en-US"/>
    </w:rPr>
  </w:style>
  <w:style w:type="character" w:styleId="Nmerodepgina">
    <w:name w:val="page number"/>
    <w:basedOn w:val="Fuentedeprrafopredeter"/>
    <w:rsid w:val="00BA1B77"/>
  </w:style>
  <w:style w:type="paragraph" w:customStyle="1" w:styleId="Txt-Closing">
    <w:name w:val="Txt - Closing"/>
    <w:basedOn w:val="Normal"/>
    <w:rsid w:val="00BA1B77"/>
    <w:pPr>
      <w:tabs>
        <w:tab w:val="left" w:pos="432"/>
        <w:tab w:val="left" w:pos="792"/>
        <w:tab w:val="left" w:pos="1152"/>
        <w:tab w:val="left" w:pos="1512"/>
        <w:tab w:val="left" w:pos="1872"/>
        <w:tab w:val="left" w:pos="2232"/>
        <w:tab w:val="left" w:pos="2592"/>
      </w:tabs>
      <w:spacing w:after="0"/>
      <w:ind w:left="4320"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rsid w:val="005C00C2"/>
    <w:rPr>
      <w:color w:val="0000FF"/>
      <w:u w:val="single"/>
    </w:rPr>
  </w:style>
  <w:style w:type="paragraph" w:styleId="Sangradetextonormal">
    <w:name w:val="Body Text Indent"/>
    <w:basedOn w:val="Textoindependiente"/>
    <w:rsid w:val="00564FC5"/>
    <w:pPr>
      <w:overflowPunct/>
      <w:autoSpaceDE/>
      <w:autoSpaceDN/>
      <w:adjustRightInd/>
      <w:spacing w:after="240" w:line="240" w:lineRule="atLeast"/>
      <w:ind w:left="360" w:firstLine="360"/>
      <w:jc w:val="both"/>
      <w:textAlignment w:val="auto"/>
    </w:pPr>
    <w:rPr>
      <w:rFonts w:ascii="Garamond" w:hAnsi="Garamond"/>
      <w:lang w:val="es-ES"/>
    </w:rPr>
  </w:style>
  <w:style w:type="paragraph" w:customStyle="1" w:styleId="TableHeaderCenter">
    <w:name w:val="Table Header Center"/>
    <w:basedOn w:val="Normal"/>
    <w:rsid w:val="00564FC5"/>
    <w:pPr>
      <w:overflowPunct/>
      <w:autoSpaceDE/>
      <w:autoSpaceDN/>
      <w:adjustRightInd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Textoindependiente">
    <w:name w:val="Body Text"/>
    <w:basedOn w:val="Normal"/>
    <w:rsid w:val="00564FC5"/>
    <w:pPr>
      <w:spacing w:after="120"/>
    </w:pPr>
  </w:style>
  <w:style w:type="paragraph" w:styleId="Textodeglobo">
    <w:name w:val="Balloon Text"/>
    <w:basedOn w:val="Normal"/>
    <w:link w:val="TextodegloboCar"/>
    <w:uiPriority w:val="99"/>
    <w:semiHidden/>
    <w:rsid w:val="00DE1EE2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670B8E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right" w:pos="3402"/>
        <w:tab w:val="left" w:pos="3969"/>
        <w:tab w:val="left" w:pos="4536"/>
        <w:tab w:val="left" w:pos="5103"/>
        <w:tab w:val="left" w:pos="5670"/>
      </w:tabs>
      <w:spacing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customStyle="1" w:styleId="Sangria1">
    <w:name w:val="Sangria 1"/>
    <w:basedOn w:val="Parrafo1"/>
    <w:rsid w:val="00D26B1B"/>
    <w:pPr>
      <w:numPr>
        <w:numId w:val="16"/>
      </w:numPr>
    </w:pPr>
  </w:style>
  <w:style w:type="paragraph" w:customStyle="1" w:styleId="Parrafo1">
    <w:name w:val="Parrafo 1"/>
    <w:basedOn w:val="Textoindependiente"/>
    <w:rsid w:val="00D26B1B"/>
    <w:pPr>
      <w:overflowPunct/>
      <w:autoSpaceDE/>
      <w:autoSpaceDN/>
      <w:adjustRightInd/>
      <w:spacing w:before="120" w:line="360" w:lineRule="auto"/>
      <w:jc w:val="both"/>
      <w:textAlignment w:val="auto"/>
    </w:pPr>
    <w:rPr>
      <w:rFonts w:ascii="Arial" w:hAnsi="Arial" w:cs="Arial"/>
      <w:sz w:val="20"/>
      <w:lang w:val="es-PE" w:eastAsia="es-ES"/>
    </w:rPr>
  </w:style>
  <w:style w:type="character" w:styleId="Hipervnculovisitado">
    <w:name w:val="FollowedHyperlink"/>
    <w:basedOn w:val="Fuentedeprrafopredeter"/>
    <w:rsid w:val="002351B8"/>
    <w:rPr>
      <w:color w:val="800080"/>
      <w:u w:val="single"/>
    </w:rPr>
  </w:style>
  <w:style w:type="table" w:styleId="Tablaconcuadrcula">
    <w:name w:val="Table Grid"/>
    <w:basedOn w:val="Tablanormal"/>
    <w:uiPriority w:val="39"/>
    <w:rsid w:val="00582370"/>
    <w:pPr>
      <w:overflowPunct w:val="0"/>
      <w:autoSpaceDE w:val="0"/>
      <w:autoSpaceDN w:val="0"/>
      <w:adjustRightInd w:val="0"/>
      <w:spacing w:after="24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7159D7"/>
    <w:rPr>
      <w:rFonts w:ascii="Helvetica" w:hAnsi="Helvetica"/>
      <w:sz w:val="12"/>
      <w:lang w:val="es-SV" w:eastAsia="en-US" w:bidi="ar-SA"/>
    </w:rPr>
  </w:style>
  <w:style w:type="paragraph" w:styleId="Prrafodelista">
    <w:name w:val="List Paragraph"/>
    <w:basedOn w:val="Normal"/>
    <w:uiPriority w:val="34"/>
    <w:qFormat/>
    <w:rsid w:val="00FA608A"/>
    <w:pPr>
      <w:overflowPunct/>
      <w:autoSpaceDE/>
      <w:autoSpaceDN/>
      <w:adjustRightInd/>
      <w:spacing w:after="0" w:line="276" w:lineRule="auto"/>
      <w:ind w:left="720"/>
      <w:contextualSpacing/>
      <w:textAlignment w:val="auto"/>
    </w:pPr>
    <w:rPr>
      <w:rFonts w:ascii="Calibri" w:eastAsia="Calibri" w:hAnsi="Calibri"/>
      <w:szCs w:val="22"/>
      <w:lang w:val="es-ES"/>
    </w:rPr>
  </w:style>
  <w:style w:type="character" w:styleId="Refdecomentario">
    <w:name w:val="annotation reference"/>
    <w:basedOn w:val="Fuentedeprrafopredeter"/>
    <w:rsid w:val="00D22B9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22B94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D22B94"/>
    <w:rPr>
      <w:rFonts w:ascii="Helvetica" w:hAnsi="Helvetica"/>
      <w:lang w:val="es-SV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22B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22B94"/>
    <w:rPr>
      <w:rFonts w:ascii="Helvetica" w:hAnsi="Helvetica"/>
      <w:b/>
      <w:bCs/>
      <w:lang w:val="es-SV" w:eastAsia="en-US"/>
    </w:rPr>
  </w:style>
  <w:style w:type="character" w:customStyle="1" w:styleId="EncabezadoCar">
    <w:name w:val="Encabezado Car"/>
    <w:link w:val="Encabezado"/>
    <w:uiPriority w:val="99"/>
    <w:rsid w:val="00694040"/>
    <w:rPr>
      <w:rFonts w:ascii="Helvetica" w:hAnsi="Helvetica"/>
      <w:sz w:val="22"/>
      <w:lang w:val="es-SV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Sinespaciado">
    <w:name w:val="No Spacing"/>
    <w:uiPriority w:val="1"/>
    <w:qFormat/>
    <w:rsid w:val="00E96924"/>
    <w:rPr>
      <w:rFonts w:ascii="Calibri" w:eastAsia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6B05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74E57.C4EA2700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74E57.C4EA2700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74E57.C4EA2700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THOD\GIS\PHASE1\P1-NCR\SAMP1_08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9AE82-D773-4201-ABA5-6BCAF99D019A}"/>
      </w:docPartPr>
      <w:docPartBody>
        <w:p w:rsidR="00DD668A" w:rsidRDefault="00D6406B">
          <w:r w:rsidRPr="00FA4170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60E09-E1FC-4F22-91E1-18C420162D9D}"/>
      </w:docPartPr>
      <w:docPartBody>
        <w:p w:rsidR="00DD668A" w:rsidRDefault="00D6406B">
          <w:r w:rsidRPr="00FA417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6B"/>
    <w:rsid w:val="00035E53"/>
    <w:rsid w:val="00072C57"/>
    <w:rsid w:val="00A14163"/>
    <w:rsid w:val="00A74563"/>
    <w:rsid w:val="00BB2EB9"/>
    <w:rsid w:val="00C227D7"/>
    <w:rsid w:val="00D6406B"/>
    <w:rsid w:val="00DC0741"/>
    <w:rsid w:val="00DD668A"/>
    <w:rsid w:val="00F1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406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Traslado a producción de objetos</DescripciondeFormulario>
    <SharedWithUsers xmlns="f0a76b96-e615-42dd-b2a9-641b47b86547">
      <UserInfo>
        <DisplayName>Sheily Nicol Colindres Escoto</DisplayName>
        <AccountId>2268</AccountId>
        <AccountType/>
      </UserInfo>
    </SharedWithUsers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  <ds:schemaRef ds:uri="f0a76b96-e615-42dd-b2a9-641b47b86547"/>
  </ds:schemaRefs>
</ds:datastoreItem>
</file>

<file path=customXml/itemProps2.xml><?xml version="1.0" encoding="utf-8"?>
<ds:datastoreItem xmlns:ds="http://schemas.openxmlformats.org/officeDocument/2006/customXml" ds:itemID="{37226D03-BFD4-4114-98C1-98E067D6EF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653486-6508-4795-97BE-28D8F9866D7C}"/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136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Statement of Work - Banco Agrícola</vt:lpstr>
    </vt:vector>
  </TitlesOfParts>
  <Company>Banco Agrícola - Desarrollo de Sistemas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- Banco Agrícola</dc:title>
  <dc:subject>Plantilla de solicitud de requerimientos</dc:subject>
  <dc:creator>aggiron</dc:creator>
  <dc:description>Información resultado de reunión de trabajo para plantear la solución al requerimiento.</dc:description>
  <cp:lastModifiedBy>KRISTYAN MELYSSA RODRIGUEZ GONZALEZ</cp:lastModifiedBy>
  <cp:revision>15</cp:revision>
  <cp:lastPrinted>2021-06-10T15:49:00Z</cp:lastPrinted>
  <dcterms:created xsi:type="dcterms:W3CDTF">2021-09-02T21:01:00Z</dcterms:created>
  <dcterms:modified xsi:type="dcterms:W3CDTF">2025-03-31T17:22:00Z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0x010100644423D52131C04EBABDE405D8C52D3F</vt:lpwstr>
  </property>
  <property fmtid="{D5CDD505-2E9C-101B-9397-08002B2CF9AE}" pid="3" name="Order">
    <vt:r8>29500</vt:r8>
  </property>
  <property fmtid="{D5CDD505-2E9C-101B-9397-08002B2CF9AE}" pid="4" name="xd_Signature">
    <vt:bool>false</vt:bool>
  </property>
  <property fmtid="{D5CDD505-2E9C-101B-9397-08002B2CF9AE}" pid="5" name="SharedWithUsers">
    <vt:lpwstr>2268;#Sheily Nicol Colindres Escoto</vt:lpwstr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