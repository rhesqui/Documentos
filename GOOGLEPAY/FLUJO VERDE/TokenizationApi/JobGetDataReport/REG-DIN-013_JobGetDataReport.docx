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1"/>
        <w:gridCol w:w="1419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1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19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19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26/07/2024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JobGetDataReport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bidi w:val="0"/>
              <w:jc w:val="left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Este Job realiza un reporte semanal con los registros del TokenRequestorId de Google Pay, extraídos de la tabla de CMC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shd w:fill="FFFFCC" w:val="clear"/>
                <w:lang w:val="es-ES" w:eastAsia="es-SV" w:bidi="ar-SA"/>
              </w:rPr>
              <w:t>“TOKENIZATION_REGISTRO_VALIDATION”,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esto en formato excel el cual sera depositado en una ruta especifica de servidor vía SFTP.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bidi w:val="0"/>
              <w:jc w:val="left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Este Job consume el api GetDataReport, el cual se encarga de extraer la información.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Ejecución del Job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99FF"/>
                <w:spacing w:val="0"/>
                <w:kern w:val="0"/>
                <w:sz w:val="20"/>
                <w:szCs w:val="20"/>
                <w:lang w:val="es-ES" w:eastAsia="es-SV" w:bidi="ar-SA"/>
              </w:rPr>
              <w:t>(con coincidencias)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(returnCode 00) - esto solo se mostrara en logs de aplicativo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699770"/>
                  <wp:effectExtent l="0" t="0" r="0" b="0"/>
                  <wp:wrapSquare wrapText="largest"/>
                  <wp:docPr id="1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Reporte Excel: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412115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Alojamiento de reporte en servidor </w:t>
            </w:r>
            <w:r>
              <w:rPr>
                <w:b/>
                <w:bCs/>
                <w:i/>
                <w:iCs/>
                <w:color w:val="0099FF"/>
                <w:sz w:val="20"/>
                <w:szCs w:val="20"/>
              </w:rPr>
              <w:t>(este servidor es de prueba)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8595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Ejecución del Job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99FF"/>
                <w:spacing w:val="0"/>
                <w:kern w:val="0"/>
                <w:sz w:val="20"/>
                <w:szCs w:val="20"/>
                <w:lang w:val="es-ES" w:eastAsia="es-SV" w:bidi="ar-SA"/>
              </w:rPr>
              <w:t>(sinncoincidencias)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(returnCode 05) - esto solo se mostrara en logs de aplicativo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784860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647</TotalTime>
  <Application>LibreOffice/24.2.2.2$Windows_x86 LibreOffice_project/d56cc158d8a96260b836f100ef4b4ef25d6f1a01</Application>
  <AppVersion>15.0000</AppVersion>
  <Pages>3</Pages>
  <Words>135</Words>
  <Characters>763</Characters>
  <CharactersWithSpaces>870</CharactersWithSpaces>
  <Paragraphs>23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2024-07-26T17:41:30Z</dcterms:modified>
  <cp:revision>42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