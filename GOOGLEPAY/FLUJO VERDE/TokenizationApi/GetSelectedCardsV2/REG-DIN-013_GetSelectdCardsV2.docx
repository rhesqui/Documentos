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4"/>
        <w:gridCol w:w="1416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6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636816</w:t>
            </w:r>
          </w:p>
        </w:tc>
        <w:tc>
          <w:tcPr>
            <w:tcW w:w="39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Modificaciones de API GetSelectedCard</w:t>
            </w:r>
          </w:p>
        </w:tc>
        <w:tc>
          <w:tcPr>
            <w:tcW w:w="1416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12/07/2024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GetSelectedCardsV2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Esta api realiza la extracción de la información de las tarjetas de CMC y del Core, para posteriormente efectuar el encriptado de la información de las obtenidas tanto de crédito y débito en formato JWE 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“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"_messageId":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"_applicationId": "BM",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"_serviceId": "getSelectedCard",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"userId": "54547",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"24071217262902",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"24071217262903"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Tarjetas de Crédito de prueba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4480" cy="3792855"/>
                  <wp:effectExtent l="0" t="0" r="0" b="0"/>
                  <wp:wrapSquare wrapText="largest"/>
                  <wp:docPr id="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480" cy="379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OK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TDC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46680"/>
                  <wp:effectExtent l="0" t="0" r="0" b="0"/>
                  <wp:wrapSquare wrapText="largest"/>
                  <wp:docPr id="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1255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Tarjetas de </w:t>
            </w: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</w:t>
            </w: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é</w:t>
            </w: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b</w:t>
            </w: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ito de prueba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65650" cy="1594485"/>
                  <wp:effectExtent l="0" t="0" r="0" b="0"/>
                  <wp:wrapSquare wrapText="largest"/>
                  <wp:docPr id="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65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Flujo OK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TDD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46680"/>
                  <wp:effectExtent l="0" t="0" r="0" b="0"/>
                  <wp:wrapSquare wrapText="largest"/>
                  <wp:docPr id="5" name="Imagen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1255"/>
                  <wp:effectExtent l="0" t="0" r="0" b="0"/>
                  <wp:wrapSquare wrapText="largest"/>
                  <wp:docPr id="6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FAILED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64155"/>
                  <wp:effectExtent l="0" t="0" r="0" b="0"/>
                  <wp:wrapSquare wrapText="largest"/>
                  <wp:docPr id="7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85950"/>
                  <wp:effectExtent l="0" t="0" r="0" b="0"/>
                  <wp:wrapSquare wrapText="largest"/>
                  <wp:docPr id="8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10"/>
      <w:headerReference w:type="default" r:id="rId11"/>
      <w:footerReference w:type="even" r:id="rId12"/>
      <w:footerReference w:type="default" r:id="rId13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533</TotalTime>
  <Application>LibreOffice/24.2.2.2$Windows_x86 LibreOffice_project/d56cc158d8a96260b836f100ef4b4ef25d6f1a01</Application>
  <AppVersion>15.0000</AppVersion>
  <Pages>5</Pages>
  <Words>151</Words>
  <Characters>926</Characters>
  <CharactersWithSpaces>1170</CharactersWithSpaces>
  <Paragraphs>49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2024-07-12T21:40:25Z</dcterms:modified>
  <cp:revision>38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