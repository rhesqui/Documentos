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gif" ContentType="image/gi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05/09/2024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createDigitalization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createDigitalization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IVR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"ListadoTarjetas",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 : "SREA-UPHH-5VWJ-5BHG",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 : "DNITHE413700660619634197",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 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"pan" : "4073190324123671",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"unico" : 54547,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"nombre" : "ZHKEXLS TVHVZG IXEXA",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"token" : "4531098634634311",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"estatus" : "CREATED"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9179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89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3657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6276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“_messageIdOrg”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1e38d2885-62ce-46dc-8413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28620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93545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“_shortMessageId”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21965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21965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5592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9895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3720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6530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12166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40535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SREA-UPHH-5VWJ-5BHG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89250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03705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DNITHE413700660619634197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72765"/>
                  <wp:effectExtent l="0" t="0" r="0" b="0"/>
                  <wp:wrapSquare wrapText="largest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7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38630"/>
                  <wp:effectExtent l="0" t="0" r="0" b="0"/>
                  <wp:wrapSquare wrapText="largest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{11,30]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11805"/>
                  <wp:effectExtent l="0" t="0" r="0" b="0"/>
                  <wp:wrapSquare wrapText="largest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20215"/>
                  <wp:effectExtent l="0" t="0" r="0" b="0"/>
                  <wp:wrapSquare wrapText="largest"/>
                  <wp:docPr id="20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4073190324123671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6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30525"/>
                  <wp:effectExtent l="0" t="0" r="0" b="0"/>
                  <wp:wrapSquare wrapText="largest"/>
                  <wp:docPr id="21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63395"/>
                  <wp:effectExtent l="0" t="0" r="0" b="0"/>
                  <wp:wrapSquare wrapText="largest"/>
                  <wp:docPr id="22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unico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54547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{1,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9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23540"/>
                  <wp:effectExtent l="0" t="0" r="0" b="0"/>
                  <wp:wrapSquare wrapText="largest"/>
                  <wp:docPr id="23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43100"/>
                  <wp:effectExtent l="0" t="0" r="0" b="0"/>
                  <wp:wrapSquare wrapText="largest"/>
                  <wp:docPr id="24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nombre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ZHKEXLS TVHVZG IXEXA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01645"/>
                  <wp:effectExtent l="0" t="0" r="0" b="0"/>
                  <wp:wrapSquare wrapText="largest"/>
                  <wp:docPr id="25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79270"/>
                  <wp:effectExtent l="0" t="0" r="0" b="0"/>
                  <wp:wrapSquare wrapText="largest"/>
                  <wp:docPr id="26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4531098634634311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{1,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64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56560"/>
                  <wp:effectExtent l="0" t="0" r="0" b="0"/>
                  <wp:wrapSquare wrapText="largest"/>
                  <wp:docPr id="27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39900"/>
                  <wp:effectExtent l="0" t="0" r="0" b="0"/>
                  <wp:wrapSquare wrapText="largest"/>
                  <wp:docPr id="28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estatus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alguno de estos: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973070"/>
                  <wp:effectExtent l="0" t="0" r="0" b="0"/>
                  <wp:wrapSquare wrapText="largest"/>
                  <wp:docPr id="29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97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19275"/>
                  <wp:effectExtent l="0" t="0" r="0" b="0"/>
                  <wp:wrapSquare wrapText="largest"/>
                  <wp:docPr id="30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32"/>
      <w:headerReference w:type="default" r:id="rId33"/>
      <w:footerReference w:type="even" r:id="rId34"/>
      <w:footerReference w:type="default" r:id="rId35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<Relationship Id="rId42" Type="http://schemas.openxmlformats.org/officeDocument/2006/relationships/customXml" Target="../customXml/item3.xml"/><Relationship Id="rId43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0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672</TotalTime>
  <Application>LibreOffice/24.2.2.2$Windows_x86 LibreOffice_project/d56cc158d8a96260b836f100ef4b4ef25d6f1a01</Application>
  <AppVersion>15.0000</AppVersion>
  <Pages>17</Pages>
  <Words>486</Words>
  <Characters>3300</Characters>
  <CharactersWithSpaces>3880</CharactersWithSpaces>
  <Paragraphs>136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2024-09-05T17:49:36Z</dcterms:modified>
  <cp:revision>62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