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ClicktoPay-Tokenizacion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04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9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6"/>
        <w:gridCol w:w="1130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792414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Migración de BulkProvisionNotification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bulkprovisionnotification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TokenizationAPI y se desarrolla para Click to Pay, esta servirá para informar cuando haya finalizado el proceso de un Bulk  asociado realizando el cambio del status en la tabla </w:t>
            </w:r>
            <w:r>
              <w:rPr>
                <w:rFonts w:eastAsia="Calibri" w:cs="Times New Roman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 w:ascii="Consolas" w:hAnsi="Consola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F0D8A8" w:val="clear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en cada uno de los campos del body request, para tipo de dato y longitud.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"bulkPushReceiptID": "BLK00001.",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"JOB_FAILED"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solo letras mayúsculas y números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^[A-Z0-9]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83629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4041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opción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96710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“bulkPushReceiptID”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BLK00001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letras mayúsculas, minúsculas y números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[a-zA-Z0-9]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844550"/>
                  <wp:effectExtent l="0" t="0" r="0" b="0"/>
                  <wp:wrapSquare wrapText="largest"/>
                  <wp:docPr id="5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6" name="Imagen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“event”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JOB_PENDING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JOB_FINISHED|JOB_FAILED|JOB_PENDING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9629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8" name="Imagen4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4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con todos los campos correctos y que el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bulkPushReceiptID exista en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99504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63373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Validamos que el campo BULK_STATUS y el campo FECHAHORA de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 xml:space="preserve"> </w:t>
            </w:r>
            <w:r>
              <w:rPr>
                <w:b/>
                <w:bCs/>
                <w:i/>
                <w:iCs/>
              </w:rPr>
              <w:t>se hayan actualizado.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570990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con todos los campos correctos y que el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bulkPushReceiptID no exista en la tabla 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05)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131570"/>
                  <wp:effectExtent l="0" t="0" r="0" b="0"/>
                  <wp:wrapSquare wrapText="largest"/>
                  <wp:docPr id="12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716915"/>
                  <wp:effectExtent l="0" t="0" r="0" b="0"/>
                  <wp:wrapSquare wrapText="largest"/>
                  <wp:docPr id="13" name="Imagen4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4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531620"/>
                  <wp:effectExtent l="0" t="0" r="0" b="0"/>
                  <wp:wrapSquare wrapText="largest"/>
                  <wp:docPr id="1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4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983</TotalTime>
  <Application>LibreOffice/24.2.2.2$Windows_X86_64 LibreOffice_project/d56cc158d8a96260b836f100ef4b4ef25d6f1a01</Application>
  <AppVersion>15.0000</AppVersion>
  <Pages>5</Pages>
  <Words>268</Words>
  <Characters>1652</Characters>
  <CharactersWithSpaces>1852</CharactersWithSpaces>
  <Paragraphs>63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2025-09-04T09:30:21Z</dcterms:modified>
  <cp:revision>74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