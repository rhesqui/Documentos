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Información del documento</w:t>
      </w:r>
    </w:p>
    <w:tbl>
      <w:tblPr>
        <w:tblStyle w:val="Tablaconcuadrcula"/>
        <w:tblW w:w="997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8"/>
        <w:gridCol w:w="2213"/>
        <w:gridCol w:w="1258"/>
        <w:gridCol w:w="1674"/>
        <w:gridCol w:w="1688"/>
        <w:gridCol w:w="1961"/>
      </w:tblGrid>
      <w:tr>
        <w:trPr>
          <w:trHeight w:val="381" w:hRule="atLeast"/>
        </w:trPr>
        <w:tc>
          <w:tcPr>
            <w:tcW w:w="117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entregable</w:t>
            </w:r>
          </w:p>
        </w:tc>
        <w:tc>
          <w:tcPr>
            <w:tcW w:w="2213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entregable</w:t>
            </w:r>
          </w:p>
        </w:tc>
        <w:tc>
          <w:tcPr>
            <w:tcW w:w="125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1674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del desarrollador quien coordina</w:t>
            </w:r>
          </w:p>
        </w:tc>
        <w:tc>
          <w:tcPr>
            <w:tcW w:w="168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Perfil desarrollador</w:t>
            </w:r>
          </w:p>
        </w:tc>
        <w:tc>
          <w:tcPr>
            <w:tcW w:w="1961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Jefe Desarrollo o Líder técnico que autoriza</w:t>
            </w:r>
          </w:p>
        </w:tc>
      </w:tr>
      <w:tr>
        <w:trPr>
          <w:trHeight w:val="215" w:hRule="atLeast"/>
        </w:trPr>
        <w:tc>
          <w:tcPr>
            <w:tcW w:w="117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772928</w:t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Correcciones en Validaciones SQL Inyections - Check Elegibility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placeholder>
                  <w:docPart w:val="FCB0216277E842BD951AE76BA990D57C"/>
                </w:placeholder>
                <w15:color w:val="FFD204"/>
                <w:id w:val="-208886738"/>
                <w:lock w:val="sdtLocked"/>
                <w:date w:fullDate="2025-07-18T00:00:00Z">
                  <w:dateFormat w:val="d/M/yyyy"/>
                  <w:lid w:val="es-419"/>
                </w:date>
              </w:sdtPr>
              <w:sdtContent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</w:r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  <w:t>18/7/2025</w:t>
                </w:r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</w:r>
              </w:sdtContent>
            </w:sdt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Ricardo Hernández Esquivel</w:t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Java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Carlos Alexis Ceron Chachagua</w:t>
            </w:r>
          </w:p>
        </w:tc>
      </w:tr>
      <w:tr>
        <w:trPr>
          <w:trHeight w:val="203" w:hRule="atLeast"/>
        </w:trPr>
        <w:tc>
          <w:tcPr>
            <w:tcW w:w="117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213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Datos del entorno de pruebas</w:t>
      </w:r>
    </w:p>
    <w:tbl>
      <w:tblPr>
        <w:tblStyle w:val="Tablaconcuadrcula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1"/>
        <w:gridCol w:w="1445"/>
        <w:gridCol w:w="2013"/>
        <w:gridCol w:w="1692"/>
        <w:gridCol w:w="1540"/>
        <w:gridCol w:w="1588"/>
      </w:tblGrid>
      <w:tr>
        <w:trPr/>
        <w:tc>
          <w:tcPr>
            <w:tcW w:w="1791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Listar los protocolos seguros que se usó en el desarrollo (si aplica)</w:t>
            </w:r>
          </w:p>
        </w:tc>
        <w:tc>
          <w:tcPr>
            <w:tcW w:w="1445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del servidor donde se realiza las pruebas</w:t>
            </w:r>
          </w:p>
        </w:tc>
        <w:tc>
          <w:tcPr>
            <w:tcW w:w="2013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y versión del lenguaje de programación con el que se desarrolló (si aplica)</w:t>
            </w:r>
          </w:p>
        </w:tc>
        <w:tc>
          <w:tcPr>
            <w:tcW w:w="1692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Aplicaciones utilizadas para hacer pruebas</w:t>
            </w:r>
          </w:p>
        </w:tc>
        <w:tc>
          <w:tcPr>
            <w:tcW w:w="1540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Hubo excepciones de código seguro</w:t>
            </w:r>
          </w:p>
        </w:tc>
        <w:tc>
          <w:tcPr>
            <w:tcW w:w="1588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 Análisis de Seguridad</w:t>
            </w:r>
          </w:p>
        </w:tc>
      </w:tr>
      <w:tr>
        <w:trPr>
          <w:trHeight w:val="60" w:hRule="atLeast"/>
        </w:trPr>
        <w:tc>
          <w:tcPr>
            <w:tcW w:w="1791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[No Aplica]</w:t>
            </w:r>
          </w:p>
        </w:tc>
        <w:tc>
          <w:tcPr>
            <w:tcW w:w="1445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2013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Java 17</w:t>
            </w:r>
          </w:p>
        </w:tc>
        <w:tc>
          <w:tcPr>
            <w:tcW w:w="1692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Postman, SpringToolSuit</w:t>
            </w:r>
          </w:p>
        </w:tc>
        <w:tc>
          <w:tcPr>
            <w:tcW w:w="1540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  <w:tc>
          <w:tcPr>
            <w:tcW w:w="1588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</w:tr>
    </w:tbl>
    <w:p>
      <w:pPr>
        <w:pStyle w:val="Header"/>
        <w:spacing w:before="0" w:after="0"/>
        <w:rPr>
          <w:rFonts w:ascii="Arial" w:hAnsi="Arial" w:cs="Arial"/>
          <w:bCs/>
          <w:i/>
          <w:i/>
          <w:iCs/>
          <w:sz w:val="14"/>
          <w:szCs w:val="12"/>
        </w:rPr>
      </w:pPr>
      <w:r>
        <w:rPr>
          <w:rFonts w:cs="Arial" w:ascii="Arial" w:hAnsi="Arial"/>
          <w:bCs/>
          <w:i/>
          <w:iCs/>
          <w:sz w:val="14"/>
          <w:szCs w:val="12"/>
        </w:rPr>
        <w:t>*Utilizar la versión de lenguaje de programación y utilizar los protocolos autorizados.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Actividades por probar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84"/>
        <w:gridCol w:w="1473"/>
        <w:gridCol w:w="1297"/>
        <w:gridCol w:w="1525"/>
      </w:tblGrid>
      <w:tr>
        <w:trPr/>
        <w:tc>
          <w:tcPr>
            <w:tcW w:w="5784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Criterios de aceptación</w:t>
            </w:r>
          </w:p>
        </w:tc>
        <w:tc>
          <w:tcPr>
            <w:tcW w:w="429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Resultado (indicarlo con una “X” el resultado)</w:t>
            </w:r>
          </w:p>
        </w:tc>
      </w:tr>
      <w:tr>
        <w:trPr/>
        <w:tc>
          <w:tcPr>
            <w:tcW w:w="578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Aprobado</w:t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Pendiente</w:t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Observaciones</w:t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numPr>
                <w:ilvl w:val="0"/>
                <w:numId w:val="0"/>
              </w:numPr>
              <w:spacing w:before="0" w:after="0"/>
              <w:ind w:hanging="0" w:left="720"/>
              <w:jc w:val="left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color w:val="0000FF"/>
              </w:rPr>
            </w:pP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val="es-SV" w:eastAsia="en-US" w:bidi="ar-SA"/>
              </w:rPr>
              <w:t>Api CheckElegibility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ListParagraph"/>
              <w:widowControl w:val="false"/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s-ES" w:eastAsia="es-SV"/>
              </w:rPr>
              <w:t>Esta api realiza la verificación de las tarjetas que el cliente intenta aprovisionar.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  <w:t>Request de entrada: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requestID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processID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vaultIdentification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walletID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tokenRequestorID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tokenRequestorName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PANRefID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encryptedCardInfo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MACLength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iv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algorithm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userLanguage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source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recommendedDecision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tokenType</w:t>
            </w:r>
          </w:p>
          <w:p>
            <w:pPr>
              <w:pStyle w:val="Header"/>
              <w:widowControl/>
              <w:numPr>
                <w:ilvl w:val="0"/>
                <w:numId w:val="0"/>
              </w:numPr>
              <w:spacing w:before="0" w:after="0"/>
              <w:ind w:hanging="0" w:left="144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both"/>
              <w:textAlignment w:val="baseline"/>
              <w:rPr/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Correción: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both"/>
              <w:textAlignment w:val="baseline"/>
              <w:rPr/>
            </w:pPr>
            <w:r>
              <w:rPr/>
            </w:r>
          </w:p>
          <w:p>
            <w:pPr>
              <w:pStyle w:val="Normal"/>
              <w:numPr>
                <w:ilvl w:val="1"/>
                <w:numId w:val="2"/>
              </w:numPr>
              <w:shd w:val="clear" w:color="auto" w:fill="FFFFFF"/>
              <w:bidi w:val="0"/>
              <w:spacing w:lineRule="atLeast" w:line="27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 xml:space="preserve">La adecuación del api </w:t>
            </w:r>
            <w:r>
              <w:rPr>
                <w:rFonts w:cs="Arial" w:ascii="Arial" w:hAnsi="Arial"/>
                <w:bCs/>
                <w:sz w:val="18"/>
                <w:szCs w:val="18"/>
              </w:rPr>
              <w:t xml:space="preserve">es para evitar rechazos, esto al </w:t>
            </w:r>
            <w:r>
              <w:rPr>
                <w:rFonts w:cs="Arial" w:ascii="Arial" w:hAnsi="Arial"/>
                <w:bCs/>
                <w:sz w:val="18"/>
                <w:szCs w:val="18"/>
              </w:rPr>
              <w:t xml:space="preserve">eliminar </w:t>
            </w:r>
            <w:r>
              <w:rPr>
                <w:rFonts w:cs="Arial" w:ascii="Arial" w:hAnsi="Arial"/>
                <w:bCs/>
                <w:sz w:val="18"/>
                <w:szCs w:val="18"/>
              </w:rPr>
              <w:t xml:space="preserve">tildes </w:t>
            </w:r>
            <w:r>
              <w:rPr>
                <w:rFonts w:cs="Arial" w:ascii="Arial" w:hAnsi="Arial"/>
                <w:bCs/>
                <w:sz w:val="18"/>
                <w:szCs w:val="18"/>
              </w:rPr>
              <w:t>y diéresis</w:t>
            </w:r>
            <w:r>
              <w:rPr>
                <w:rFonts w:cs="Arial" w:ascii="Arial" w:hAnsi="Arial"/>
                <w:bCs/>
                <w:sz w:val="18"/>
                <w:szCs w:val="18"/>
              </w:rPr>
              <w:t xml:space="preserve"> en las vocales, la letra ñ o el carácter raro �, </w:t>
            </w:r>
            <w:r>
              <w:rPr>
                <w:rFonts w:cs="Arial" w:ascii="Arial" w:hAnsi="Arial"/>
                <w:bCs/>
                <w:sz w:val="18"/>
                <w:szCs w:val="18"/>
              </w:rPr>
              <w:t>de</w:t>
            </w:r>
            <w:r>
              <w:rPr>
                <w:rFonts w:cs="Arial" w:ascii="Arial" w:hAnsi="Arial"/>
                <w:bCs/>
                <w:sz w:val="18"/>
                <w:szCs w:val="18"/>
              </w:rPr>
              <w:t>l campo cardholderName que se encuentra en la data desencriptada de la tarjeta proveniente de HST.</w:t>
            </w:r>
          </w:p>
          <w:p>
            <w:pPr>
              <w:pStyle w:val="Normal"/>
              <w:shd w:val="clear" w:color="auto" w:fill="FFFFFF"/>
              <w:spacing w:lineRule="atLeast" w:line="27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 xml:space="preserve">Prueba con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 xml:space="preserve">tildes y diéresis → </w:t>
            </w:r>
            <w:r>
              <w:rPr>
                <w:rFonts w:eastAsia="Times New Roman" w:cs="Arial" w:ascii="Arial" w:hAnsi="Arial"/>
                <w:b/>
                <w:bCs/>
                <w:color w:val="0066CC"/>
                <w:kern w:val="0"/>
                <w:sz w:val="18"/>
                <w:szCs w:val="18"/>
                <w:lang w:val="es-SV" w:eastAsia="en-US" w:bidi="ar-SA"/>
              </w:rPr>
              <w:t>Josë Raúl Nuñez Hernández Ramírez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3031490"/>
                  <wp:effectExtent l="0" t="0" r="0" b="0"/>
                  <wp:wrapSquare wrapText="largest"/>
                  <wp:docPr id="1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303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LOGS: Eliminación de tildes/diéresis y ñ en el nombre del campo cardHolderName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328930"/>
                  <wp:effectExtent l="0" t="0" r="0" b="0"/>
                  <wp:wrapSquare wrapText="largest"/>
                  <wp:docPr id="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00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/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746125"/>
                  <wp:effectExtent l="0" t="0" r="0" b="0"/>
                  <wp:wrapSquare wrapText="largest"/>
                  <wp:docPr id="3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/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/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/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 xml:space="preserve">Prueba con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 xml:space="preserve">carácter raro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�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 xml:space="preserve"> → </w:t>
            </w:r>
            <w:r>
              <w:rPr>
                <w:rFonts w:eastAsia="Times New Roman" w:cs="Arial" w:ascii="Arial" w:hAnsi="Arial"/>
                <w:b/>
                <w:bCs/>
                <w:color w:val="0066CC"/>
                <w:kern w:val="0"/>
                <w:sz w:val="18"/>
                <w:szCs w:val="18"/>
                <w:lang w:val="es-SV" w:eastAsia="en-US" w:bidi="ar-SA"/>
              </w:rPr>
              <w:t>Julissa Berr�os Hernández Ramírez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981325"/>
                  <wp:effectExtent l="0" t="0" r="0" b="0"/>
                  <wp:wrapSquare wrapText="largest"/>
                  <wp:docPr id="4" name="Imagen7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7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/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 xml:space="preserve">LOGS: Eliminación de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 xml:space="preserve">carácter raro </w:t>
            </w:r>
            <w:r>
              <w:rPr>
                <w:rFonts w:ascii="Consolas" w:hAnsi="Consolas"/>
                <w:color w:val="000000"/>
                <w:sz w:val="20"/>
              </w:rPr>
              <w:t>�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 xml:space="preserve"> en el nombre del campo cardHolderName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60985"/>
                  <wp:effectExtent l="0" t="0" r="0" b="0"/>
                  <wp:wrapSquare wrapText="largest"/>
                  <wp:docPr id="5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6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00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/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746125"/>
                  <wp:effectExtent l="0" t="0" r="0" b="0"/>
                  <wp:wrapSquare wrapText="largest"/>
                  <wp:docPr id="6" name="Imagen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Observaciones por considerar:</w:t>
      </w:r>
    </w:p>
    <w:tbl>
      <w:tblPr>
        <w:tblStyle w:val="Tablaconcuadrcula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0"/>
      </w:tblGrid>
      <w:tr>
        <w:trPr/>
        <w:tc>
          <w:tcPr>
            <w:tcW w:w="10060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Normal"/>
        <w:spacing w:before="0" w:after="240"/>
        <w:rPr>
          <w:sz w:val="18"/>
          <w:szCs w:val="18"/>
        </w:rPr>
      </w:pPr>
      <w:r>
        <w:rPr>
          <w:sz w:val="18"/>
          <w:szCs w:val="18"/>
        </w:rPr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oddPage"/>
      <w:pgSz w:w="12240" w:h="15840"/>
      <w:pgMar w:left="1080" w:right="1080" w:gutter="0" w:header="720" w:top="1003" w:footer="520" w:bottom="803"/>
      <w:paperSrc w:first="0" w:other="0"/>
      <w:paperSrc w:first="0" w:other="0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REG-DIN-001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0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3</w:t>
    </w:r>
    <w:r>
      <w:rPr>
        <w:rStyle w:val="Pagenumber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2"/>
      </w:rPr>
    </w:pPr>
    <w:r>
      <w:rPr>
        <w:sz w:val="12"/>
      </w:rPr>
    </w:r>
  </w:p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3</w:t>
    </w:r>
    <w:r>
      <w:rPr>
        <w:rStyle w:val="Pagenumber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7" name="Imagen 5 Copia 1 Copia 1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5 Copia 1 Copia 1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8" name="Imagen 6 Copia 1 Copia 1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6 Copia 1 Copia 1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/>
      <w:drawing>
        <wp:inline distT="0" distB="0" distL="0" distR="0">
          <wp:extent cx="3619500" cy="732790"/>
          <wp:effectExtent l="0" t="0" r="0" b="0"/>
          <wp:docPr id="9" name="Imagen 4 Copia 1 Copia 1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4 Copia 1 Copia 1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10" name="Imagen 3 Copia 1 Copia 1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3 Copia 1 Copia 1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</w:rPr>
      <w:t>Dirección de Servicios de Tecnologia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Forma: REG-DIN-013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hyphenationZone w:val="425"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semiHidden/>
    <w:qFormat/>
    <w:rsid w:val="00ba1b77"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nnotationsubject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63387e"/>
    <w:rPr>
      <w:color w:val="666666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rsid w:val="00ba1b77"/>
    <w:pPr>
      <w:ind w:left="360"/>
    </w:pPr>
    <w:rPr/>
  </w:style>
  <w:style w:type="paragraph" w:styleId="TOC4">
    <w:name w:val="TOC 4"/>
    <w:basedOn w:val="TOC1"/>
    <w:semiHidden/>
    <w:rsid w:val="00ba1b77"/>
    <w:pPr>
      <w:ind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/>
    </w:pPr>
    <w:rPr/>
  </w:style>
  <w:style w:type="paragraph" w:styleId="TOC3">
    <w:name w:val="TOC 3"/>
    <w:basedOn w:val="TOC2"/>
    <w:semiHidden/>
    <w:rsid w:val="00ba1b77"/>
    <w:pPr>
      <w:ind w:left="2880"/>
    </w:pPr>
    <w:rPr/>
  </w:style>
  <w:style w:type="paragraph" w:styleId="TOC2">
    <w:name w:val="TOC 2"/>
    <w:basedOn w:val="TOC1"/>
    <w:semiHidden/>
    <w:rsid w:val="00ba1b77"/>
    <w:pPr>
      <w:ind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<Relationship Id="rId2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6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B0216277E842BD951AE76BA990D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82E54-F61A-496A-9E93-DE5D0A39F7D8}"/>
      </w:docPartPr>
      <w:docPartBody>
        <w:p w:rsidR="00B074F0" w:rsidRDefault="00D91516" w:rsidP="00D91516">
          <w:pPr>
            <w:pStyle w:val="FCB0216277E842BD951AE76BA990D57C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4867127A608428DB1156B28DD75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7AB8B-9A02-4453-B4D1-249E3F247451}"/>
      </w:docPartPr>
      <w:docPartBody>
        <w:p w:rsidR="00896D3C" w:rsidRDefault="00B03320" w:rsidP="00B03320">
          <w:pPr>
            <w:pStyle w:val="D4867127A608428DB1156B28DD751FAB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F0DECF6383054AABA5A0536AF5F15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AA90C-C95C-4BD8-8B1B-B4F2888F1852}"/>
      </w:docPartPr>
      <w:docPartBody>
        <w:p w:rsidR="000C6AD0" w:rsidRDefault="00896D3C" w:rsidP="00896D3C">
          <w:pPr>
            <w:pStyle w:val="F0DECF6383054AABA5A0536AF5F154EF"/>
          </w:pPr>
          <w:r w:rsidRPr="008C3910">
            <w:rPr>
              <w:rStyle w:val="Textodelmarcadordeposicin"/>
            </w:rPr>
            <w:t>Elija un elemento.</w:t>
          </w:r>
        </w:p>
      </w:docPartBody>
    </w:docPart>
    <w:docPart>
      <w:docPartPr>
        <w:name w:val="162E566C428C48579AF25AC9431CD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6D9E2-F7F4-48F4-BF60-08C447FAF9F0}"/>
      </w:docPartPr>
      <w:docPartBody>
        <w:p w:rsidR="000C6AD0" w:rsidRDefault="00896D3C" w:rsidP="00896D3C">
          <w:pPr>
            <w:pStyle w:val="162E566C428C48579AF25AC9431CDC22"/>
          </w:pPr>
          <w:r w:rsidRPr="008C391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3F"/>
    <w:rsid w:val="00032DBC"/>
    <w:rsid w:val="00050AE1"/>
    <w:rsid w:val="00091CA6"/>
    <w:rsid w:val="000C6AD0"/>
    <w:rsid w:val="000F3AC1"/>
    <w:rsid w:val="001976FD"/>
    <w:rsid w:val="00246243"/>
    <w:rsid w:val="00251B94"/>
    <w:rsid w:val="00327E3E"/>
    <w:rsid w:val="003978D3"/>
    <w:rsid w:val="00693191"/>
    <w:rsid w:val="006F6FC2"/>
    <w:rsid w:val="008349CC"/>
    <w:rsid w:val="00896D3C"/>
    <w:rsid w:val="009778F5"/>
    <w:rsid w:val="00B03320"/>
    <w:rsid w:val="00B074F0"/>
    <w:rsid w:val="00BB483F"/>
    <w:rsid w:val="00C82EDD"/>
    <w:rsid w:val="00CA5EAA"/>
    <w:rsid w:val="00CD3635"/>
    <w:rsid w:val="00D91516"/>
    <w:rsid w:val="00ED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6D3C"/>
    <w:rPr>
      <w:color w:val="666666"/>
    </w:rPr>
  </w:style>
  <w:style w:type="paragraph" w:customStyle="1" w:styleId="D4867127A608428DB1156B28DD751FAB">
    <w:name w:val="D4867127A608428DB1156B28DD751FAB"/>
    <w:rsid w:val="00B03320"/>
  </w:style>
  <w:style w:type="paragraph" w:customStyle="1" w:styleId="FCB0216277E842BD951AE76BA990D57C">
    <w:name w:val="FCB0216277E842BD951AE76BA990D57C"/>
    <w:rsid w:val="00D91516"/>
  </w:style>
  <w:style w:type="paragraph" w:customStyle="1" w:styleId="F0DECF6383054AABA5A0536AF5F154EF">
    <w:name w:val="F0DECF6383054AABA5A0536AF5F154EF"/>
    <w:rsid w:val="00896D3C"/>
  </w:style>
  <w:style w:type="paragraph" w:customStyle="1" w:styleId="162E566C428C48579AF25AC9431CDC22">
    <w:name w:val="162E566C428C48579AF25AC9431CDC22"/>
    <w:rsid w:val="00896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4423D52131C04EBABDE405D8C52D3F" ma:contentTypeVersion="16" ma:contentTypeDescription="Crear nuevo documento." ma:contentTypeScope="" ma:versionID="a0fdf69acce9c8d9c9f1441266e654e5">
  <xsd:schema xmlns:xsd="http://www.w3.org/2001/XMLSchema" xmlns:xs="http://www.w3.org/2001/XMLSchema" xmlns:p="http://schemas.microsoft.com/office/2006/metadata/properties" xmlns:ns2="3157fc19-6672-4dd9-9c89-f7691ee1dd6e" xmlns:ns3="f0a76b96-e615-42dd-b2a9-641b47b86547" targetNamespace="http://schemas.microsoft.com/office/2006/metadata/properties" ma:root="true" ma:fieldsID="fa828944738f0e931647105cbae10d50" ns2:_="" ns3:_="">
    <xsd:import namespace="3157fc19-6672-4dd9-9c89-f7691ee1dd6e"/>
    <xsd:import namespace="f0a76b96-e615-42dd-b2a9-641b47b86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DescripciondeFormulario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7fc19-6672-4dd9-9c89-f7691ee1d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DescripciondeFormulario" ma:index="12" nillable="true" ma:displayName="Descripción de Formulario" ma:format="Dropdown" ma:internalName="DescripciondeFormulario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3a41489-9efd-4705-82fc-442e31f9b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76b96-e615-42dd-b2a9-641b47b86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7ce8f82-bbb9-450f-8513-e7c4ee8cdf6d}" ma:internalName="TaxCatchAll" ma:showField="CatchAllData" ma:web="f0a76b96-e615-42dd-b2a9-641b47b86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ciondeFormulario xmlns="3157fc19-6672-4dd9-9c89-f7691ee1dd6e">Pruebas Tecnicas</DescripciondeFormulario>
    <TaxCatchAll xmlns="f0a76b96-e615-42dd-b2a9-641b47b86547" xsi:nil="true"/>
    <lcf76f155ced4ddcb4097134ff3c332f xmlns="3157fc19-6672-4dd9-9c89-f7691ee1dd6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11814-DF4C-4C13-A772-475F9B9F1AD1}"/>
</file>

<file path=customXml/itemProps2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  <ds:schemaRef ds:uri="3157fc19-6672-4dd9-9c89-f7691ee1dd6e"/>
  </ds:schemaRefs>
</ds:datastoreItem>
</file>

<file path=customXml/itemProps4.xml><?xml version="1.0" encoding="utf-8"?>
<ds:datastoreItem xmlns:ds="http://schemas.openxmlformats.org/officeDocument/2006/customXml" ds:itemID="{9F356074-5305-40E7-86BD-CDADB039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</Template>
  <TotalTime>1972</TotalTime>
  <Application>LibreOffice/24.2.2.2$Windows_x86 LibreOffice_project/d56cc158d8a96260b836f100ef4b4ef25d6f1a01</Application>
  <AppVersion>15.0000</AppVersion>
  <Pages>3</Pages>
  <Words>320</Words>
  <Characters>1811</Characters>
  <CharactersWithSpaces>2051</CharactersWithSpaces>
  <Paragraphs>70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2021-07-21T16:42:00Z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2025-07-18T22:14:17Z</dcterms:modified>
  <cp:revision>59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0x010100644423D52131C04EBABDE405D8C52D3F</vt:lpwstr>
  </property>
  <property fmtid="{D5CDD505-2E9C-101B-9397-08002B2CF9AE}" pid="4" name="Order">
    <vt:r8>30500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>&lt;div class="ExternalClassDD9AF13DDEFC4F5787283160B1F10CF4"&gt;Pruebas Técnicas&lt;/div&gt;</vt:lpwstr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0</vt:bool>
  </property>
</Properties>
</file>