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9"/>
        <w:gridCol w:w="2212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79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12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79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766113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Validaciones SQL Inyections - Check Elegibility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0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10/7/2025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79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 xml:space="preserve">Api </w:t>
            </w: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CheckElegibility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Esta api realiza la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verificación de las tarjetas que el cliente intenta aprovisionar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tokenRequestorName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userLanguage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source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recommendedDecision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tokenType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425700"/>
                  <wp:effectExtent l="0" t="0" r="0" b="0"/>
                  <wp:wrapSquare wrapText="largest"/>
                  <wp:docPr id="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La adecuación del api debe permitir que el campo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tokenRequestorName </w:t>
            </w:r>
            <w:r>
              <w:rPr>
                <w:rFonts w:cs="Arial" w:ascii="Arial" w:hAnsi="Arial"/>
                <w:bCs/>
                <w:sz w:val="18"/>
                <w:szCs w:val="18"/>
              </w:rPr>
              <w:t>este preparado para poder recibir cualquiera de los siguientes valores: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SONY PLAYSTATION/ONLINE ENTERTAINMENT LLC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EBANX*SHEIN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AT&amp;T INC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289 HOSPITALITY LLC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G2A COM B V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SONY PLAYSTATION/ONLINE ENTERTAINMENT LLC: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35331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EBANX*SHEIN: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350135"/>
                  <wp:effectExtent l="0" t="0" r="0" b="0"/>
                  <wp:wrapSquare wrapText="largest"/>
                  <wp:docPr id="4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5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AT&amp;T INC: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365375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7" name="Imagen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289 HOSPITALITY LLC: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332990"/>
                  <wp:effectExtent l="0" t="0" r="0" b="0"/>
                  <wp:wrapSquare wrapText="largest"/>
                  <wp:docPr id="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9" name="Imagen2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2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G2A COM B V: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35521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Arial" w:hAnsi="Arial" w:eastAsia="Times New Roman" w:cs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46125"/>
                  <wp:effectExtent l="0" t="0" r="0" b="0"/>
                  <wp:wrapSquare wrapText="largest"/>
                  <wp:docPr id="11" name="Imagen2 Copia 2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 Copia 2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5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5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2" name="Imagen 5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5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3" name="Imagen 6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6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4" name="Imagen 4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4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5" name="Imagen 3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3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9" Type="http://schemas.openxmlformats.org/officeDocument/2006/relationships/image" Target="media/image6.png"/><Relationship Id="rId10" Type="http://schemas.openxmlformats.org/officeDocument/2006/relationships/image" Target="media/image3.png"/><Relationship Id="rId11" Type="http://schemas.openxmlformats.org/officeDocument/2006/relationships/image" Target="media/image7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8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1764</TotalTime>
  <Application>LibreOffice/24.2.2.2$Windows_x86 LibreOffice_project/d56cc158d8a96260b836f100ef4b4ef25d6f1a01</Application>
  <AppVersion>15.0000</AppVersion>
  <Pages>5</Pages>
  <Words>320</Words>
  <Characters>1820</Characters>
  <CharactersWithSpaces>2040</CharactersWithSpaces>
  <Paragraphs>83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2025-07-11T00:06:45Z</dcterms:modified>
  <cp:revision>56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