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81295" w14:textId="77777777" w:rsidR="00330205" w:rsidRDefault="00330205" w:rsidP="001F2B6C">
      <w:pPr>
        <w:pStyle w:val="Encabezado"/>
        <w:spacing w:after="0"/>
        <w:ind w:right="-447"/>
        <w:jc w:val="center"/>
        <w:rPr>
          <w:rFonts w:ascii="Arial" w:hAnsi="Arial" w:cs="Arial"/>
          <w:b/>
        </w:rPr>
      </w:pPr>
      <w:r w:rsidRPr="00F221D9">
        <w:rPr>
          <w:rFonts w:ascii="Arial" w:hAnsi="Arial" w:cs="Arial"/>
          <w:b/>
        </w:rPr>
        <w:t>MATRIZ DE PRUEBAS TÉCNICAS</w:t>
      </w:r>
    </w:p>
    <w:p w14:paraId="7BDDC766" w14:textId="32FB0252" w:rsidR="00330205" w:rsidRDefault="003401A9" w:rsidP="003401A9">
      <w:pPr>
        <w:pStyle w:val="Encabezado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Información </w:t>
      </w:r>
      <w:r w:rsidR="00632D10">
        <w:rPr>
          <w:rFonts w:ascii="Arial" w:hAnsi="Arial" w:cs="Arial"/>
          <w:b/>
        </w:rPr>
        <w:t>del documento</w:t>
      </w:r>
    </w:p>
    <w:tbl>
      <w:tblPr>
        <w:tblStyle w:val="Tablaconcuadrcula"/>
        <w:tblW w:w="4998" w:type="pct"/>
        <w:tblInd w:w="-5" w:type="dxa"/>
        <w:tblLook w:val="04A0" w:firstRow="1" w:lastRow="0" w:firstColumn="1" w:lastColumn="0" w:noHBand="0" w:noVBand="1"/>
      </w:tblPr>
      <w:tblGrid>
        <w:gridCol w:w="1136"/>
        <w:gridCol w:w="1890"/>
        <w:gridCol w:w="1218"/>
        <w:gridCol w:w="2136"/>
        <w:gridCol w:w="1701"/>
        <w:gridCol w:w="1985"/>
      </w:tblGrid>
      <w:tr w:rsidR="005D2BA1" w:rsidRPr="0063387E" w14:paraId="287E1F49" w14:textId="77777777" w:rsidTr="00703C56">
        <w:trPr>
          <w:trHeight w:val="381"/>
        </w:trPr>
        <w:tc>
          <w:tcPr>
            <w:tcW w:w="564" w:type="pct"/>
            <w:shd w:val="clear" w:color="auto" w:fill="000000" w:themeFill="text1"/>
            <w:vAlign w:val="center"/>
          </w:tcPr>
          <w:p w14:paraId="06379C21" w14:textId="15E94CEE" w:rsidR="00726389" w:rsidRPr="005C1765" w:rsidRDefault="00CE5A19" w:rsidP="00726389">
            <w:pPr>
              <w:pStyle w:val="Encabezado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1765">
              <w:rPr>
                <w:rFonts w:ascii="Arial" w:hAnsi="Arial" w:cs="Arial"/>
                <w:b/>
                <w:sz w:val="18"/>
                <w:szCs w:val="18"/>
              </w:rPr>
              <w:t>ID entregable</w:t>
            </w:r>
          </w:p>
        </w:tc>
        <w:tc>
          <w:tcPr>
            <w:tcW w:w="939" w:type="pct"/>
            <w:shd w:val="clear" w:color="auto" w:fill="000000" w:themeFill="text1"/>
            <w:vAlign w:val="center"/>
          </w:tcPr>
          <w:p w14:paraId="1E6D4C12" w14:textId="2145B891" w:rsidR="00726389" w:rsidRPr="005C1765" w:rsidRDefault="009640E4" w:rsidP="00726389">
            <w:pPr>
              <w:pStyle w:val="Encabezado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="00726389" w:rsidRPr="005C1765">
              <w:rPr>
                <w:rFonts w:ascii="Arial" w:hAnsi="Arial" w:cs="Arial"/>
                <w:b/>
                <w:sz w:val="18"/>
                <w:szCs w:val="18"/>
              </w:rPr>
              <w:t xml:space="preserve"> entregable</w:t>
            </w:r>
          </w:p>
        </w:tc>
        <w:tc>
          <w:tcPr>
            <w:tcW w:w="605" w:type="pct"/>
            <w:shd w:val="clear" w:color="auto" w:fill="000000" w:themeFill="text1"/>
            <w:vAlign w:val="center"/>
          </w:tcPr>
          <w:p w14:paraId="620C1D36" w14:textId="77777777" w:rsidR="00726389" w:rsidRPr="005C1765" w:rsidRDefault="00726389" w:rsidP="00726389">
            <w:pPr>
              <w:pStyle w:val="Encabezado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176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061" w:type="pct"/>
            <w:shd w:val="clear" w:color="auto" w:fill="000000" w:themeFill="text1"/>
            <w:vAlign w:val="center"/>
          </w:tcPr>
          <w:p w14:paraId="05C9962F" w14:textId="5D2B11CA" w:rsidR="00726389" w:rsidRPr="005C1765" w:rsidRDefault="00726389" w:rsidP="00726389">
            <w:pPr>
              <w:pStyle w:val="Encabezado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1765">
              <w:rPr>
                <w:rFonts w:ascii="Arial" w:hAnsi="Arial" w:cs="Arial"/>
                <w:b/>
                <w:sz w:val="18"/>
                <w:szCs w:val="18"/>
              </w:rPr>
              <w:t>Nombre del desarrollador quien coordina</w:t>
            </w:r>
          </w:p>
        </w:tc>
        <w:tc>
          <w:tcPr>
            <w:tcW w:w="845" w:type="pct"/>
            <w:shd w:val="clear" w:color="auto" w:fill="000000" w:themeFill="text1"/>
            <w:vAlign w:val="center"/>
          </w:tcPr>
          <w:p w14:paraId="5054AED1" w14:textId="5E2CAA3C" w:rsidR="00726389" w:rsidRPr="005C1765" w:rsidRDefault="00726389" w:rsidP="00726389">
            <w:pPr>
              <w:pStyle w:val="Encabezado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1765">
              <w:rPr>
                <w:rFonts w:ascii="Arial" w:hAnsi="Arial" w:cs="Arial"/>
                <w:b/>
                <w:sz w:val="18"/>
                <w:szCs w:val="18"/>
              </w:rPr>
              <w:t>Perfil desarrollador</w:t>
            </w:r>
          </w:p>
        </w:tc>
        <w:tc>
          <w:tcPr>
            <w:tcW w:w="986" w:type="pct"/>
            <w:shd w:val="clear" w:color="auto" w:fill="000000" w:themeFill="text1"/>
            <w:vAlign w:val="center"/>
          </w:tcPr>
          <w:p w14:paraId="21933C54" w14:textId="7E8A243A" w:rsidR="00726389" w:rsidRPr="005C1765" w:rsidRDefault="00726389" w:rsidP="00726389">
            <w:pPr>
              <w:pStyle w:val="Encabezado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1765">
              <w:rPr>
                <w:rFonts w:ascii="Arial" w:hAnsi="Arial" w:cs="Arial"/>
                <w:b/>
                <w:sz w:val="18"/>
                <w:szCs w:val="18"/>
              </w:rPr>
              <w:t xml:space="preserve">Nombre </w:t>
            </w:r>
            <w:proofErr w:type="gramStart"/>
            <w:r w:rsidRPr="005C1765">
              <w:rPr>
                <w:rFonts w:ascii="Arial" w:hAnsi="Arial" w:cs="Arial"/>
                <w:b/>
                <w:sz w:val="18"/>
                <w:szCs w:val="18"/>
              </w:rPr>
              <w:t>Jefe</w:t>
            </w:r>
            <w:proofErr w:type="gramEnd"/>
            <w:r w:rsidRPr="005C1765">
              <w:rPr>
                <w:rFonts w:ascii="Arial" w:hAnsi="Arial" w:cs="Arial"/>
                <w:b/>
                <w:sz w:val="18"/>
                <w:szCs w:val="18"/>
              </w:rPr>
              <w:t xml:space="preserve"> Desarrollo o Líder técnico que autoriza</w:t>
            </w:r>
          </w:p>
        </w:tc>
      </w:tr>
      <w:tr w:rsidR="00726389" w:rsidRPr="0063387E" w14:paraId="0504A135" w14:textId="77777777" w:rsidTr="00703C56">
        <w:trPr>
          <w:trHeight w:val="215"/>
        </w:trPr>
        <w:tc>
          <w:tcPr>
            <w:tcW w:w="564" w:type="pct"/>
            <w:vAlign w:val="center"/>
          </w:tcPr>
          <w:p w14:paraId="0982F2EA" w14:textId="0A26D2EF" w:rsidR="00726389" w:rsidRPr="0063387E" w:rsidRDefault="00726389" w:rsidP="002F733F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pct"/>
            <w:vAlign w:val="center"/>
          </w:tcPr>
          <w:p w14:paraId="7FADA1BE" w14:textId="163E0973" w:rsidR="00726389" w:rsidRPr="0063387E" w:rsidRDefault="009640E4" w:rsidP="002F733F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[nombre de reléase, demanda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express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 incidencia]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208886738"/>
            <w:lock w:val="sdtLocked"/>
            <w:placeholder>
              <w:docPart w:val="FCB0216277E842BD951AE76BA990D57C"/>
            </w:placeholder>
            <w15:color w:val="FFD204"/>
            <w:date>
              <w:dateFormat w:val="d/M/yyyy"/>
              <w:lid w:val="es-419"/>
              <w:storeMappedDataAs w:val="dateTime"/>
              <w:calendar w:val="gregorian"/>
            </w:date>
          </w:sdtPr>
          <w:sdtContent>
            <w:tc>
              <w:tcPr>
                <w:tcW w:w="605" w:type="pct"/>
                <w:vAlign w:val="center"/>
              </w:tcPr>
              <w:p w14:paraId="4322F2B4" w14:textId="3FE321EA" w:rsidR="00726389" w:rsidRPr="0063387E" w:rsidRDefault="00726389" w:rsidP="00726389">
                <w:pPr>
                  <w:pStyle w:val="Encabezado"/>
                  <w:spacing w:after="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419"/>
                  </w:rPr>
                  <w:t>dd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  <w:lang w:val="es-419"/>
                  </w:rPr>
                  <w:t>/mm/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419"/>
                  </w:rPr>
                  <w:t>aaaa</w:t>
                </w:r>
                <w:proofErr w:type="spellEnd"/>
              </w:p>
            </w:tc>
          </w:sdtContent>
        </w:sdt>
        <w:tc>
          <w:tcPr>
            <w:tcW w:w="1061" w:type="pct"/>
            <w:vAlign w:val="center"/>
          </w:tcPr>
          <w:p w14:paraId="2EC5C6D2" w14:textId="09B05D6B" w:rsidR="00726389" w:rsidRPr="0063387E" w:rsidRDefault="00726389" w:rsidP="002F733F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 w14:paraId="7530A3D7" w14:textId="22D92DFC" w:rsidR="00726389" w:rsidRPr="0063387E" w:rsidRDefault="00726389" w:rsidP="002F733F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3387E">
              <w:rPr>
                <w:rFonts w:ascii="Arial" w:hAnsi="Arial" w:cs="Arial"/>
                <w:sz w:val="18"/>
                <w:szCs w:val="18"/>
              </w:rPr>
              <w:t>[java,</w:t>
            </w:r>
            <w:r w:rsidR="000B2F61">
              <w:rPr>
                <w:rFonts w:ascii="Arial" w:hAnsi="Arial" w:cs="Arial"/>
                <w:sz w:val="18"/>
                <w:szCs w:val="18"/>
              </w:rPr>
              <w:t xml:space="preserve"> .Net, </w:t>
            </w:r>
            <w:proofErr w:type="spellStart"/>
            <w:r w:rsidR="000B2F61">
              <w:rPr>
                <w:rFonts w:ascii="Arial" w:hAnsi="Arial" w:cs="Arial"/>
                <w:sz w:val="18"/>
                <w:szCs w:val="18"/>
              </w:rPr>
              <w:t>Broker</w:t>
            </w:r>
            <w:proofErr w:type="spellEnd"/>
            <w:r w:rsidR="000B2F61">
              <w:rPr>
                <w:rFonts w:ascii="Arial" w:hAnsi="Arial" w:cs="Arial"/>
                <w:sz w:val="18"/>
                <w:szCs w:val="18"/>
              </w:rPr>
              <w:t>, RPG, Oracle</w:t>
            </w:r>
            <w:r w:rsidRPr="00633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3387E">
              <w:rPr>
                <w:rFonts w:ascii="Arial" w:hAnsi="Arial" w:cs="Arial"/>
                <w:sz w:val="18"/>
                <w:szCs w:val="18"/>
              </w:rPr>
              <w:t>Fullstack</w:t>
            </w:r>
            <w:proofErr w:type="spellEnd"/>
            <w:r w:rsidRPr="0063387E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86" w:type="pct"/>
            <w:vAlign w:val="center"/>
          </w:tcPr>
          <w:p w14:paraId="7469418D" w14:textId="6461D1A7" w:rsidR="00726389" w:rsidRPr="0063387E" w:rsidRDefault="00726389" w:rsidP="002F733F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C56" w:rsidRPr="0063387E" w14:paraId="5929D72D" w14:textId="77777777" w:rsidTr="00703C56">
        <w:trPr>
          <w:trHeight w:val="203"/>
        </w:trPr>
        <w:tc>
          <w:tcPr>
            <w:tcW w:w="564" w:type="pct"/>
            <w:vAlign w:val="center"/>
          </w:tcPr>
          <w:p w14:paraId="6A7BFC4E" w14:textId="38674E0E" w:rsidR="00703C56" w:rsidRPr="0063387E" w:rsidRDefault="00703C56" w:rsidP="00703C56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pct"/>
            <w:vAlign w:val="center"/>
          </w:tcPr>
          <w:p w14:paraId="318B3259" w14:textId="41B053E0" w:rsidR="00703C56" w:rsidRPr="0063387E" w:rsidRDefault="00703C56" w:rsidP="00703C56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[nombre de reléase, demanda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express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 incidencia]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223598847"/>
            <w:lock w:val="sdtLocked"/>
            <w:placeholder>
              <w:docPart w:val="D4867127A608428DB1156B28DD751FAB"/>
            </w:placeholder>
            <w15:color w:val="FFD204"/>
            <w:date>
              <w:dateFormat w:val="d/M/yyyy"/>
              <w:lid w:val="es-419"/>
              <w:storeMappedDataAs w:val="dateTime"/>
              <w:calendar w:val="gregorian"/>
            </w:date>
          </w:sdtPr>
          <w:sdtContent>
            <w:tc>
              <w:tcPr>
                <w:tcW w:w="605" w:type="pct"/>
                <w:vAlign w:val="center"/>
              </w:tcPr>
              <w:p w14:paraId="44175D65" w14:textId="4B11F6A1" w:rsidR="00703C56" w:rsidRPr="0063387E" w:rsidRDefault="00703C56" w:rsidP="00703C56">
                <w:pPr>
                  <w:pStyle w:val="Encabezado"/>
                  <w:spacing w:after="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419"/>
                  </w:rPr>
                  <w:t>dd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  <w:lang w:val="es-419"/>
                  </w:rPr>
                  <w:t>/mm/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419"/>
                  </w:rPr>
                  <w:t>aaaa</w:t>
                </w:r>
                <w:proofErr w:type="spellEnd"/>
              </w:p>
            </w:tc>
          </w:sdtContent>
        </w:sdt>
        <w:tc>
          <w:tcPr>
            <w:tcW w:w="1061" w:type="pct"/>
            <w:vAlign w:val="center"/>
          </w:tcPr>
          <w:p w14:paraId="4F66B618" w14:textId="00286263" w:rsidR="00703C56" w:rsidRPr="0063387E" w:rsidRDefault="00703C56" w:rsidP="00703C56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 w14:paraId="39CD167A" w14:textId="31E04097" w:rsidR="00703C56" w:rsidRPr="0063387E" w:rsidRDefault="000B2F61" w:rsidP="00703C56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3387E">
              <w:rPr>
                <w:rFonts w:ascii="Arial" w:hAnsi="Arial" w:cs="Arial"/>
                <w:sz w:val="18"/>
                <w:szCs w:val="18"/>
              </w:rPr>
              <w:t>[java,</w:t>
            </w:r>
            <w:r>
              <w:rPr>
                <w:rFonts w:ascii="Arial" w:hAnsi="Arial" w:cs="Arial"/>
                <w:sz w:val="18"/>
                <w:szCs w:val="18"/>
              </w:rPr>
              <w:t xml:space="preserve"> .Net,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Broker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RPG, Oracle</w:t>
            </w:r>
            <w:r w:rsidRPr="00633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3387E">
              <w:rPr>
                <w:rFonts w:ascii="Arial" w:hAnsi="Arial" w:cs="Arial"/>
                <w:sz w:val="18"/>
                <w:szCs w:val="18"/>
              </w:rPr>
              <w:t>Fullstack</w:t>
            </w:r>
            <w:proofErr w:type="spellEnd"/>
            <w:r w:rsidRPr="0063387E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86" w:type="pct"/>
            <w:vAlign w:val="center"/>
          </w:tcPr>
          <w:p w14:paraId="32649EB8" w14:textId="5FEE18A4" w:rsidR="00703C56" w:rsidRPr="0063387E" w:rsidRDefault="00703C56" w:rsidP="00703C56">
            <w:pPr>
              <w:pStyle w:val="Encabezado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A91FC9" w14:textId="77777777" w:rsidR="00433D63" w:rsidRDefault="00433D63" w:rsidP="00330205">
      <w:pPr>
        <w:pStyle w:val="Encabezado"/>
        <w:spacing w:after="0"/>
        <w:jc w:val="center"/>
        <w:rPr>
          <w:rFonts w:ascii="Arial" w:hAnsi="Arial" w:cs="Arial"/>
          <w:b/>
        </w:rPr>
      </w:pPr>
    </w:p>
    <w:p w14:paraId="3D27FEEF" w14:textId="77777777" w:rsidR="00CE5A19" w:rsidRDefault="00CE5A19" w:rsidP="00CE5A19">
      <w:pPr>
        <w:pStyle w:val="Encabezado"/>
        <w:spacing w:after="0"/>
        <w:rPr>
          <w:rFonts w:ascii="Arial" w:hAnsi="Arial" w:cs="Arial"/>
          <w:b/>
        </w:rPr>
      </w:pPr>
      <w:r w:rsidRPr="00632D10">
        <w:rPr>
          <w:rFonts w:ascii="Arial" w:hAnsi="Arial" w:cs="Arial"/>
          <w:b/>
        </w:rPr>
        <w:t>Datos del entorno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1"/>
        <w:gridCol w:w="1446"/>
        <w:gridCol w:w="2012"/>
        <w:gridCol w:w="1692"/>
        <w:gridCol w:w="1541"/>
        <w:gridCol w:w="1588"/>
      </w:tblGrid>
      <w:tr w:rsidR="00563BCC" w:rsidRPr="005B59DF" w14:paraId="69DBFE3F" w14:textId="289CC4B4" w:rsidTr="00563BCC">
        <w:tc>
          <w:tcPr>
            <w:tcW w:w="1791" w:type="dxa"/>
            <w:shd w:val="clear" w:color="auto" w:fill="000000" w:themeFill="text1"/>
          </w:tcPr>
          <w:p w14:paraId="453CE8C7" w14:textId="1846C1FF" w:rsidR="00475D3D" w:rsidRPr="005B59DF" w:rsidRDefault="00475D3D" w:rsidP="005B59DF">
            <w:pPr>
              <w:pStyle w:val="Encabezado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59D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Listar los protocolos seguros que se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usó en el desarrollo</w:t>
            </w:r>
            <w:r w:rsidRPr="005B59D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(si aplica)</w:t>
            </w:r>
          </w:p>
        </w:tc>
        <w:tc>
          <w:tcPr>
            <w:tcW w:w="1446" w:type="dxa"/>
            <w:shd w:val="clear" w:color="auto" w:fill="000000" w:themeFill="text1"/>
          </w:tcPr>
          <w:p w14:paraId="4CBB02BE" w14:textId="6A02DD02" w:rsidR="00475D3D" w:rsidRPr="005B59DF" w:rsidRDefault="00475D3D" w:rsidP="005B59DF">
            <w:pPr>
              <w:pStyle w:val="Encabezado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59D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del servidor donde se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realiza</w:t>
            </w:r>
            <w:r w:rsidRPr="005B59D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las pruebas</w:t>
            </w:r>
          </w:p>
        </w:tc>
        <w:tc>
          <w:tcPr>
            <w:tcW w:w="2012" w:type="dxa"/>
            <w:shd w:val="clear" w:color="auto" w:fill="000000" w:themeFill="text1"/>
          </w:tcPr>
          <w:p w14:paraId="768F84E8" w14:textId="59A03309" w:rsidR="00475D3D" w:rsidRPr="005B59DF" w:rsidRDefault="00475D3D" w:rsidP="005B59DF">
            <w:pPr>
              <w:pStyle w:val="Encabezado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shd w:val="clear" w:color="auto" w:fill="000000" w:themeFill="text1"/>
          </w:tcPr>
          <w:p w14:paraId="3D6514CE" w14:textId="6B0D4150" w:rsidR="00475D3D" w:rsidRPr="005B59DF" w:rsidRDefault="00475D3D" w:rsidP="005B59DF">
            <w:pPr>
              <w:pStyle w:val="Encabezado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59DF">
              <w:rPr>
                <w:rFonts w:ascii="Arial" w:hAnsi="Arial" w:cs="Arial"/>
                <w:b/>
                <w:bCs/>
                <w:sz w:val="18"/>
                <w:szCs w:val="18"/>
              </w:rPr>
              <w:t>Aplicaciones utilizadas para hacer pruebas</w:t>
            </w:r>
          </w:p>
        </w:tc>
        <w:tc>
          <w:tcPr>
            <w:tcW w:w="1541" w:type="dxa"/>
            <w:shd w:val="clear" w:color="auto" w:fill="000000" w:themeFill="text1"/>
          </w:tcPr>
          <w:p w14:paraId="19FACA21" w14:textId="3EB9CDAE" w:rsidR="00475D3D" w:rsidRDefault="00563BCC" w:rsidP="005B59DF">
            <w:pPr>
              <w:pStyle w:val="Encabezado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Hubo excepciones de código seguro</w:t>
            </w:r>
          </w:p>
        </w:tc>
        <w:tc>
          <w:tcPr>
            <w:tcW w:w="1588" w:type="dxa"/>
            <w:shd w:val="clear" w:color="auto" w:fill="000000" w:themeFill="text1"/>
          </w:tcPr>
          <w:p w14:paraId="213301FD" w14:textId="48AFCB1A" w:rsidR="00475D3D" w:rsidRPr="005B59DF" w:rsidRDefault="00475D3D" w:rsidP="005B59DF">
            <w:pPr>
              <w:pStyle w:val="Encabezado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Aplica Análisis de Seguridad</w:t>
            </w:r>
          </w:p>
        </w:tc>
      </w:tr>
      <w:tr w:rsidR="00563BCC" w:rsidRPr="005B59DF" w14:paraId="3EE8DDAF" w14:textId="3CDFFD29" w:rsidTr="00563BCC">
        <w:trPr>
          <w:trHeight w:val="60"/>
        </w:trPr>
        <w:tc>
          <w:tcPr>
            <w:tcW w:w="1791" w:type="dxa"/>
          </w:tcPr>
          <w:p w14:paraId="37B5A7CE" w14:textId="3D8B83E0" w:rsidR="00475D3D" w:rsidRPr="00C54B05" w:rsidRDefault="00475D3D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[HTTPS, SSH, </w:t>
            </w:r>
            <w:r w:rsidRPr="00C54B05">
              <w:rPr>
                <w:rFonts w:ascii="Arial" w:hAnsi="Arial" w:cs="Arial"/>
                <w:bCs/>
                <w:sz w:val="18"/>
                <w:szCs w:val="18"/>
              </w:rPr>
              <w:t>SFTP,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FTPS,</w:t>
            </w:r>
            <w:r w:rsidRPr="00C54B05">
              <w:rPr>
                <w:rFonts w:ascii="Arial" w:hAnsi="Arial" w:cs="Arial"/>
                <w:bCs/>
                <w:sz w:val="18"/>
                <w:szCs w:val="18"/>
              </w:rPr>
              <w:t xml:space="preserve"> TLS</w:t>
            </w:r>
            <w:r>
              <w:rPr>
                <w:rFonts w:ascii="Arial" w:hAnsi="Arial" w:cs="Arial"/>
                <w:bCs/>
                <w:sz w:val="18"/>
                <w:szCs w:val="18"/>
              </w:rPr>
              <w:t>]</w:t>
            </w:r>
            <w:r w:rsidR="007F0B2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="007F0B2C">
              <w:rPr>
                <w:rFonts w:ascii="Arial" w:hAnsi="Arial" w:cs="Arial"/>
                <w:bCs/>
                <w:sz w:val="18"/>
                <w:szCs w:val="18"/>
              </w:rPr>
              <w:t>ó</w:t>
            </w:r>
            <w:proofErr w:type="spellEnd"/>
            <w:r w:rsidR="007F0B2C">
              <w:rPr>
                <w:rFonts w:ascii="Arial" w:hAnsi="Arial" w:cs="Arial"/>
                <w:bCs/>
                <w:sz w:val="18"/>
                <w:szCs w:val="18"/>
              </w:rPr>
              <w:t xml:space="preserve"> [</w:t>
            </w:r>
            <w:r w:rsidR="00604412">
              <w:rPr>
                <w:rFonts w:ascii="Arial" w:hAnsi="Arial" w:cs="Arial"/>
                <w:bCs/>
                <w:sz w:val="18"/>
                <w:szCs w:val="18"/>
              </w:rPr>
              <w:t>No Aplica</w:t>
            </w:r>
            <w:r w:rsidR="007F0B2C">
              <w:rPr>
                <w:rFonts w:ascii="Arial" w:hAnsi="Arial" w:cs="Arial"/>
                <w:bCs/>
                <w:sz w:val="18"/>
                <w:szCs w:val="18"/>
              </w:rPr>
              <w:t>]</w:t>
            </w:r>
          </w:p>
        </w:tc>
        <w:tc>
          <w:tcPr>
            <w:tcW w:w="1446" w:type="dxa"/>
          </w:tcPr>
          <w:p w14:paraId="4EF35969" w14:textId="77777777" w:rsidR="00475D3D" w:rsidRPr="00C54B05" w:rsidRDefault="00475D3D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12" w:type="dxa"/>
          </w:tcPr>
          <w:p w14:paraId="19D6BD3F" w14:textId="77777777" w:rsidR="00475D3D" w:rsidRDefault="00475D3D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92" w:type="dxa"/>
          </w:tcPr>
          <w:p w14:paraId="68B9E73C" w14:textId="772829E1" w:rsidR="00475D3D" w:rsidRPr="00C54B05" w:rsidRDefault="00475D3D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[Portal, </w:t>
            </w:r>
            <w:r w:rsidR="00250741">
              <w:rPr>
                <w:rFonts w:ascii="Arial" w:hAnsi="Arial" w:cs="Arial"/>
                <w:bCs/>
                <w:sz w:val="18"/>
                <w:szCs w:val="18"/>
              </w:rPr>
              <w:t>Oracle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IPC, entre otros]</w:t>
            </w:r>
          </w:p>
        </w:tc>
        <w:sdt>
          <w:sdtPr>
            <w:rPr>
              <w:rFonts w:ascii="Arial" w:hAnsi="Arial" w:cs="Arial"/>
              <w:bCs/>
              <w:sz w:val="18"/>
              <w:szCs w:val="18"/>
            </w:rPr>
            <w:id w:val="850228875"/>
            <w:lock w:val="sdtLocked"/>
            <w:placeholder>
              <w:docPart w:val="162E566C428C48579AF25AC9431CDC22"/>
            </w:placeholder>
            <w:showingPlcHdr/>
            <w15:color w:val="FDDA24"/>
            <w:dropDownList>
              <w:listItem w:value="Elija un elemento."/>
              <w:listItem w:displayText="SI" w:value="SI"/>
              <w:listItem w:displayText="NO" w:value="NO"/>
            </w:dropDownList>
          </w:sdtPr>
          <w:sdtContent>
            <w:tc>
              <w:tcPr>
                <w:tcW w:w="1541" w:type="dxa"/>
              </w:tcPr>
              <w:p w14:paraId="528EAC36" w14:textId="5ADBE180" w:rsidR="00475D3D" w:rsidRDefault="00563BCC" w:rsidP="003401A9">
                <w:pPr>
                  <w:pStyle w:val="Encabezado"/>
                  <w:spacing w:after="0"/>
                  <w:rPr>
                    <w:rFonts w:ascii="Arial" w:hAnsi="Arial" w:cs="Arial"/>
                    <w:bCs/>
                    <w:sz w:val="18"/>
                    <w:szCs w:val="18"/>
                  </w:rPr>
                </w:pPr>
                <w:r w:rsidRPr="008C391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bCs/>
              <w:sz w:val="18"/>
              <w:szCs w:val="18"/>
            </w:rPr>
            <w:id w:val="2041089250"/>
            <w:placeholder>
              <w:docPart w:val="F0DECF6383054AABA5A0536AF5F154EF"/>
            </w:placeholder>
            <w:showingPlcHdr/>
            <w15:color w:val="FDDA24"/>
            <w:dropDownList>
              <w:listItem w:value="Elija un elemento."/>
              <w:listItem w:displayText="SI" w:value="SI"/>
              <w:listItem w:displayText="NO" w:value="NO"/>
            </w:dropDownList>
          </w:sdtPr>
          <w:sdtContent>
            <w:tc>
              <w:tcPr>
                <w:tcW w:w="1588" w:type="dxa"/>
              </w:tcPr>
              <w:p w14:paraId="77FFD4D9" w14:textId="1D7BAB28" w:rsidR="00475D3D" w:rsidRDefault="002F7843" w:rsidP="003401A9">
                <w:pPr>
                  <w:pStyle w:val="Encabezado"/>
                  <w:spacing w:after="0"/>
                  <w:rPr>
                    <w:rFonts w:ascii="Arial" w:hAnsi="Arial" w:cs="Arial"/>
                    <w:bCs/>
                    <w:sz w:val="18"/>
                    <w:szCs w:val="18"/>
                  </w:rPr>
                </w:pPr>
                <w:r w:rsidRPr="008C391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14:paraId="561DC873" w14:textId="76650557" w:rsidR="00726389" w:rsidRPr="00333E8C" w:rsidRDefault="00333E8C" w:rsidP="003401A9">
      <w:pPr>
        <w:pStyle w:val="Encabezado"/>
        <w:spacing w:after="0"/>
        <w:rPr>
          <w:rFonts w:ascii="Arial" w:hAnsi="Arial" w:cs="Arial"/>
          <w:bCs/>
          <w:i/>
          <w:iCs/>
          <w:sz w:val="14"/>
          <w:szCs w:val="12"/>
        </w:rPr>
      </w:pPr>
      <w:r w:rsidRPr="00333E8C">
        <w:rPr>
          <w:rFonts w:ascii="Arial" w:hAnsi="Arial" w:cs="Arial"/>
          <w:bCs/>
          <w:i/>
          <w:iCs/>
          <w:sz w:val="14"/>
          <w:szCs w:val="12"/>
        </w:rPr>
        <w:t>*Utilizar la versión de le</w:t>
      </w:r>
      <w:r>
        <w:rPr>
          <w:rFonts w:ascii="Arial" w:hAnsi="Arial" w:cs="Arial"/>
          <w:bCs/>
          <w:i/>
          <w:iCs/>
          <w:sz w:val="14"/>
          <w:szCs w:val="12"/>
        </w:rPr>
        <w:t>n</w:t>
      </w:r>
      <w:r w:rsidRPr="00333E8C">
        <w:rPr>
          <w:rFonts w:ascii="Arial" w:hAnsi="Arial" w:cs="Arial"/>
          <w:bCs/>
          <w:i/>
          <w:iCs/>
          <w:sz w:val="14"/>
          <w:szCs w:val="12"/>
        </w:rPr>
        <w:t xml:space="preserve">guaje de programación </w:t>
      </w:r>
      <w:r w:rsidR="00475D3D">
        <w:rPr>
          <w:rFonts w:ascii="Arial" w:hAnsi="Arial" w:cs="Arial"/>
          <w:bCs/>
          <w:i/>
          <w:iCs/>
          <w:sz w:val="14"/>
          <w:szCs w:val="12"/>
        </w:rPr>
        <w:t>y utilizar los</w:t>
      </w:r>
      <w:r w:rsidR="00930A95" w:rsidRPr="00333E8C">
        <w:rPr>
          <w:rFonts w:ascii="Arial" w:hAnsi="Arial" w:cs="Arial"/>
          <w:bCs/>
          <w:i/>
          <w:iCs/>
          <w:sz w:val="14"/>
          <w:szCs w:val="12"/>
        </w:rPr>
        <w:t xml:space="preserve"> protocolos autorizados</w:t>
      </w:r>
      <w:r w:rsidR="000B2F61">
        <w:rPr>
          <w:rFonts w:ascii="Arial" w:hAnsi="Arial" w:cs="Arial"/>
          <w:bCs/>
          <w:i/>
          <w:iCs/>
          <w:sz w:val="14"/>
          <w:szCs w:val="12"/>
        </w:rPr>
        <w:t>.</w:t>
      </w:r>
    </w:p>
    <w:p w14:paraId="30CA65D2" w14:textId="77777777" w:rsidR="00333E8C" w:rsidRPr="00632D10" w:rsidRDefault="00333E8C" w:rsidP="003401A9">
      <w:pPr>
        <w:pStyle w:val="Encabezado"/>
        <w:spacing w:after="0"/>
        <w:rPr>
          <w:rFonts w:ascii="Arial" w:hAnsi="Arial" w:cs="Arial"/>
          <w:b/>
        </w:rPr>
      </w:pPr>
    </w:p>
    <w:p w14:paraId="3997F79F" w14:textId="3018F95C" w:rsidR="00320346" w:rsidRDefault="005C1765" w:rsidP="003401A9">
      <w:pPr>
        <w:pStyle w:val="Encabezado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 por probar</w:t>
      </w:r>
    </w:p>
    <w:tbl>
      <w:tblPr>
        <w:tblStyle w:val="Tablaconcuadrcula"/>
        <w:tblW w:w="5000" w:type="pct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5306"/>
        <w:gridCol w:w="1370"/>
        <w:gridCol w:w="1384"/>
        <w:gridCol w:w="1970"/>
      </w:tblGrid>
      <w:tr w:rsidR="00604412" w:rsidRPr="00726389" w14:paraId="47EEEEFB" w14:textId="77777777" w:rsidTr="00604412">
        <w:tc>
          <w:tcPr>
            <w:tcW w:w="2645" w:type="pct"/>
            <w:vMerge w:val="restart"/>
            <w:shd w:val="clear" w:color="auto" w:fill="000000" w:themeFill="text1"/>
            <w:vAlign w:val="center"/>
          </w:tcPr>
          <w:p w14:paraId="5B5F7B28" w14:textId="463A2B22" w:rsidR="00604412" w:rsidRPr="00726389" w:rsidRDefault="00604412" w:rsidP="00A56EBB">
            <w:pPr>
              <w:pStyle w:val="Encabezado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6389">
              <w:rPr>
                <w:rFonts w:ascii="Arial" w:hAnsi="Arial" w:cs="Arial"/>
                <w:b/>
                <w:sz w:val="18"/>
                <w:szCs w:val="18"/>
              </w:rPr>
              <w:t>Criterios de aceptación</w:t>
            </w:r>
          </w:p>
        </w:tc>
        <w:tc>
          <w:tcPr>
            <w:tcW w:w="2355" w:type="pct"/>
            <w:gridSpan w:val="3"/>
            <w:shd w:val="clear" w:color="auto" w:fill="000000" w:themeFill="text1"/>
          </w:tcPr>
          <w:p w14:paraId="6AEE02D1" w14:textId="0FAD35F9" w:rsidR="00604412" w:rsidRPr="00726389" w:rsidRDefault="00604412" w:rsidP="005B59DF">
            <w:pPr>
              <w:pStyle w:val="Encabezado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6389">
              <w:rPr>
                <w:rFonts w:ascii="Arial" w:hAnsi="Arial" w:cs="Arial"/>
                <w:b/>
                <w:sz w:val="18"/>
                <w:szCs w:val="18"/>
              </w:rPr>
              <w:t>Resultado (indicarlo con una “X” el resultado)</w:t>
            </w:r>
          </w:p>
        </w:tc>
      </w:tr>
      <w:tr w:rsidR="00604412" w:rsidRPr="00726389" w14:paraId="2BE14F8F" w14:textId="77777777" w:rsidTr="00604412">
        <w:tc>
          <w:tcPr>
            <w:tcW w:w="2645" w:type="pct"/>
            <w:vMerge/>
            <w:shd w:val="clear" w:color="auto" w:fill="000000" w:themeFill="text1"/>
          </w:tcPr>
          <w:p w14:paraId="3452F21E" w14:textId="3DF6F5A2" w:rsidR="00604412" w:rsidRPr="00726389" w:rsidRDefault="00604412" w:rsidP="003401A9">
            <w:pPr>
              <w:pStyle w:val="Encabezado"/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83" w:type="pct"/>
            <w:shd w:val="clear" w:color="auto" w:fill="000000" w:themeFill="text1"/>
          </w:tcPr>
          <w:p w14:paraId="6D1F480E" w14:textId="23E4A261" w:rsidR="00604412" w:rsidRPr="00726389" w:rsidRDefault="00604412" w:rsidP="003401A9">
            <w:pPr>
              <w:pStyle w:val="Encabezado"/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726389">
              <w:rPr>
                <w:rFonts w:ascii="Arial" w:hAnsi="Arial" w:cs="Arial"/>
                <w:b/>
                <w:sz w:val="18"/>
                <w:szCs w:val="18"/>
              </w:rPr>
              <w:t>Aprobado</w:t>
            </w:r>
          </w:p>
        </w:tc>
        <w:tc>
          <w:tcPr>
            <w:tcW w:w="690" w:type="pct"/>
            <w:shd w:val="clear" w:color="auto" w:fill="000000" w:themeFill="text1"/>
          </w:tcPr>
          <w:p w14:paraId="641C3526" w14:textId="38F2362D" w:rsidR="00604412" w:rsidRPr="00726389" w:rsidRDefault="00604412" w:rsidP="003401A9">
            <w:pPr>
              <w:pStyle w:val="Encabezado"/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726389">
              <w:rPr>
                <w:rFonts w:ascii="Arial" w:hAnsi="Arial" w:cs="Arial"/>
                <w:b/>
                <w:sz w:val="18"/>
                <w:szCs w:val="18"/>
              </w:rPr>
              <w:t>Pendiente</w:t>
            </w:r>
          </w:p>
        </w:tc>
        <w:tc>
          <w:tcPr>
            <w:tcW w:w="983" w:type="pct"/>
            <w:shd w:val="clear" w:color="auto" w:fill="000000" w:themeFill="text1"/>
          </w:tcPr>
          <w:p w14:paraId="292FDA95" w14:textId="6630A870" w:rsidR="00604412" w:rsidRPr="00726389" w:rsidRDefault="00604412" w:rsidP="003401A9">
            <w:pPr>
              <w:pStyle w:val="Encabezado"/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726389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604412" w:rsidRPr="00726389" w14:paraId="1F1D84DF" w14:textId="77777777" w:rsidTr="00604412">
        <w:tc>
          <w:tcPr>
            <w:tcW w:w="2645" w:type="pct"/>
          </w:tcPr>
          <w:p w14:paraId="7DB5FB16" w14:textId="4991E734" w:rsidR="00604412" w:rsidRPr="005C1765" w:rsidRDefault="00604412" w:rsidP="005C1765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83" w:type="pct"/>
          </w:tcPr>
          <w:p w14:paraId="496E688A" w14:textId="5A065124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90" w:type="pct"/>
          </w:tcPr>
          <w:p w14:paraId="2BAD3F31" w14:textId="77777777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83" w:type="pct"/>
          </w:tcPr>
          <w:p w14:paraId="305DF219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04412" w:rsidRPr="00726389" w14:paraId="1A9E450F" w14:textId="77777777" w:rsidTr="00604412">
        <w:tc>
          <w:tcPr>
            <w:tcW w:w="2645" w:type="pct"/>
          </w:tcPr>
          <w:p w14:paraId="4A7F260B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83" w:type="pct"/>
          </w:tcPr>
          <w:p w14:paraId="0AE35555" w14:textId="70A706EF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90" w:type="pct"/>
          </w:tcPr>
          <w:p w14:paraId="4E4D4F7B" w14:textId="77777777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83" w:type="pct"/>
          </w:tcPr>
          <w:p w14:paraId="06EF04F8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04412" w:rsidRPr="00726389" w14:paraId="0E5B0BCC" w14:textId="77777777" w:rsidTr="00604412">
        <w:tc>
          <w:tcPr>
            <w:tcW w:w="2645" w:type="pct"/>
          </w:tcPr>
          <w:p w14:paraId="44CC154F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83" w:type="pct"/>
          </w:tcPr>
          <w:p w14:paraId="645A4EC4" w14:textId="7470632C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90" w:type="pct"/>
          </w:tcPr>
          <w:p w14:paraId="778C9196" w14:textId="77777777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83" w:type="pct"/>
          </w:tcPr>
          <w:p w14:paraId="66BA2645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04412" w:rsidRPr="00726389" w14:paraId="650748D5" w14:textId="77777777" w:rsidTr="00604412">
        <w:tc>
          <w:tcPr>
            <w:tcW w:w="2645" w:type="pct"/>
          </w:tcPr>
          <w:p w14:paraId="7BF8268E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83" w:type="pct"/>
          </w:tcPr>
          <w:p w14:paraId="79EC0C58" w14:textId="18260381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90" w:type="pct"/>
          </w:tcPr>
          <w:p w14:paraId="6FA2886C" w14:textId="77777777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83" w:type="pct"/>
          </w:tcPr>
          <w:p w14:paraId="49588C32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04412" w:rsidRPr="00726389" w14:paraId="67F27DFE" w14:textId="77777777" w:rsidTr="00604412">
        <w:tc>
          <w:tcPr>
            <w:tcW w:w="2645" w:type="pct"/>
          </w:tcPr>
          <w:p w14:paraId="6381F815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83" w:type="pct"/>
          </w:tcPr>
          <w:p w14:paraId="0C171C44" w14:textId="7DF8905D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90" w:type="pct"/>
          </w:tcPr>
          <w:p w14:paraId="6DA41FFC" w14:textId="77777777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83" w:type="pct"/>
          </w:tcPr>
          <w:p w14:paraId="4C6C0B18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04412" w:rsidRPr="00726389" w14:paraId="493145B2" w14:textId="77777777" w:rsidTr="00604412">
        <w:tc>
          <w:tcPr>
            <w:tcW w:w="2645" w:type="pct"/>
          </w:tcPr>
          <w:p w14:paraId="55E045B5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83" w:type="pct"/>
          </w:tcPr>
          <w:p w14:paraId="17DF1E3A" w14:textId="4D170848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90" w:type="pct"/>
          </w:tcPr>
          <w:p w14:paraId="65975901" w14:textId="77777777" w:rsidR="00604412" w:rsidRPr="005C1765" w:rsidRDefault="00604412" w:rsidP="005C1765">
            <w:pPr>
              <w:pStyle w:val="Encabezado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83" w:type="pct"/>
          </w:tcPr>
          <w:p w14:paraId="7A3E7591" w14:textId="77777777" w:rsidR="00604412" w:rsidRPr="005C1765" w:rsidRDefault="00604412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3D2B3D14" w14:textId="77777777" w:rsidR="00726389" w:rsidRDefault="00726389" w:rsidP="003401A9">
      <w:pPr>
        <w:pStyle w:val="Encabezado"/>
        <w:spacing w:after="0"/>
        <w:rPr>
          <w:rFonts w:ascii="Arial" w:hAnsi="Arial" w:cs="Arial"/>
          <w:b/>
        </w:rPr>
      </w:pPr>
    </w:p>
    <w:p w14:paraId="7C1B2B72" w14:textId="132160C8" w:rsidR="00726389" w:rsidRDefault="005C1765" w:rsidP="003401A9">
      <w:pPr>
        <w:pStyle w:val="Encabezado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 por considerar</w:t>
      </w:r>
      <w:r w:rsidR="00726389">
        <w:rPr>
          <w:rFonts w:ascii="Arial" w:hAnsi="Arial" w:cs="Arial"/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726389" w:rsidRPr="009051C1" w14:paraId="23DCE302" w14:textId="77777777" w:rsidTr="00A56EBB">
        <w:tc>
          <w:tcPr>
            <w:tcW w:w="10060" w:type="dxa"/>
          </w:tcPr>
          <w:p w14:paraId="316ECB19" w14:textId="77777777" w:rsidR="00726389" w:rsidRPr="00A46797" w:rsidRDefault="00726389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28F05C3" w14:textId="77777777" w:rsidR="009051C1" w:rsidRPr="00A46797" w:rsidRDefault="009051C1" w:rsidP="003401A9">
            <w:pPr>
              <w:pStyle w:val="Encabezado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9CD2496" w14:textId="77777777" w:rsidR="006A6B90" w:rsidRPr="009051C1" w:rsidRDefault="006A6B90" w:rsidP="00A56EBB">
      <w:pPr>
        <w:rPr>
          <w:sz w:val="18"/>
          <w:szCs w:val="18"/>
        </w:rPr>
      </w:pPr>
    </w:p>
    <w:sectPr w:rsidR="006A6B90" w:rsidRPr="009051C1" w:rsidSect="007263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080" w:header="720" w:footer="520" w:gutter="0"/>
      <w:paperSrc w:first="1" w:other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E658D" w14:textId="77777777" w:rsidR="00CB1654" w:rsidRDefault="00CB1654">
      <w:r>
        <w:separator/>
      </w:r>
    </w:p>
  </w:endnote>
  <w:endnote w:type="continuationSeparator" w:id="0">
    <w:p w14:paraId="43D83604" w14:textId="77777777" w:rsidR="00CB1654" w:rsidRDefault="00CB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5F3EF" w14:textId="77777777" w:rsidR="00E84B9C" w:rsidRPr="006A6B90" w:rsidRDefault="00E84B9C" w:rsidP="007159D7">
    <w:pPr>
      <w:pStyle w:val="Piedepgina"/>
      <w:pBdr>
        <w:top w:val="thinThickSmallGap" w:sz="24" w:space="1" w:color="5F2726"/>
      </w:pBdr>
      <w:tabs>
        <w:tab w:val="clear" w:pos="4666"/>
        <w:tab w:val="clear" w:pos="9360"/>
        <w:tab w:val="right" w:pos="9533"/>
      </w:tabs>
      <w:rPr>
        <w:rFonts w:ascii="Arial" w:hAnsi="Arial" w:cs="Arial"/>
      </w:rPr>
    </w:pPr>
    <w:r w:rsidRPr="006A6B90">
      <w:rPr>
        <w:rFonts w:ascii="Arial" w:hAnsi="Arial" w:cs="Arial"/>
      </w:rPr>
      <w:t>REG-DIN-001</w:t>
    </w:r>
    <w:r w:rsidRPr="006A6B90">
      <w:rPr>
        <w:rFonts w:ascii="Arial" w:hAnsi="Arial" w:cs="Arial"/>
      </w:rPr>
      <w:tab/>
    </w:r>
    <w:r w:rsidRPr="006A6B90">
      <w:rPr>
        <w:rStyle w:val="Nmerodepgina"/>
        <w:rFonts w:ascii="Arial" w:hAnsi="Arial" w:cs="Arial"/>
      </w:rPr>
      <w:t xml:space="preserve">Página </w:t>
    </w:r>
    <w:r w:rsidRPr="006A6B90">
      <w:rPr>
        <w:rStyle w:val="Nmerodepgina"/>
        <w:rFonts w:ascii="Arial" w:hAnsi="Arial" w:cs="Arial"/>
      </w:rPr>
      <w:fldChar w:fldCharType="begin"/>
    </w:r>
    <w:r w:rsidRPr="006A6B90">
      <w:rPr>
        <w:rStyle w:val="Nmerodepgina"/>
        <w:rFonts w:ascii="Arial" w:hAnsi="Arial" w:cs="Arial"/>
      </w:rPr>
      <w:instrText xml:space="preserve"> PAGE </w:instrText>
    </w:r>
    <w:r w:rsidRPr="006A6B90">
      <w:rPr>
        <w:rStyle w:val="Nmerodepgina"/>
        <w:rFonts w:ascii="Arial" w:hAnsi="Arial" w:cs="Arial"/>
      </w:rPr>
      <w:fldChar w:fldCharType="separate"/>
    </w:r>
    <w:r w:rsidR="001F2B6C" w:rsidRPr="006A6B90">
      <w:rPr>
        <w:rStyle w:val="Nmerodepgina"/>
        <w:rFonts w:ascii="Arial" w:hAnsi="Arial" w:cs="Arial"/>
        <w:noProof/>
      </w:rPr>
      <w:t>2</w:t>
    </w:r>
    <w:r w:rsidRPr="006A6B90">
      <w:rPr>
        <w:rStyle w:val="Nmerodepgina"/>
        <w:rFonts w:ascii="Arial" w:hAnsi="Arial" w:cs="Arial"/>
      </w:rPr>
      <w:fldChar w:fldCharType="end"/>
    </w:r>
    <w:r w:rsidRPr="006A6B90">
      <w:rPr>
        <w:rStyle w:val="Nmerodepgina"/>
        <w:rFonts w:ascii="Arial" w:hAnsi="Arial" w:cs="Arial"/>
      </w:rPr>
      <w:t xml:space="preserve"> de </w:t>
    </w:r>
    <w:r w:rsidRPr="006A6B90">
      <w:rPr>
        <w:rStyle w:val="Nmerodepgina"/>
        <w:rFonts w:ascii="Arial" w:hAnsi="Arial" w:cs="Arial"/>
      </w:rPr>
      <w:fldChar w:fldCharType="begin"/>
    </w:r>
    <w:r w:rsidRPr="006A6B90">
      <w:rPr>
        <w:rStyle w:val="Nmerodepgina"/>
        <w:rFonts w:ascii="Arial" w:hAnsi="Arial" w:cs="Arial"/>
      </w:rPr>
      <w:instrText xml:space="preserve"> NUMPAGES </w:instrText>
    </w:r>
    <w:r w:rsidRPr="006A6B90">
      <w:rPr>
        <w:rStyle w:val="Nmerodepgina"/>
        <w:rFonts w:ascii="Arial" w:hAnsi="Arial" w:cs="Arial"/>
      </w:rPr>
      <w:fldChar w:fldCharType="separate"/>
    </w:r>
    <w:r w:rsidR="001F2B6C" w:rsidRPr="006A6B90">
      <w:rPr>
        <w:rStyle w:val="Nmerodepgina"/>
        <w:rFonts w:ascii="Arial" w:hAnsi="Arial" w:cs="Arial"/>
        <w:noProof/>
      </w:rPr>
      <w:t>2</w:t>
    </w:r>
    <w:r w:rsidRPr="006A6B9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4838E" w14:textId="77777777" w:rsidR="00E84B9C" w:rsidRDefault="00E84B9C">
    <w:pPr>
      <w:rPr>
        <w:sz w:val="12"/>
      </w:rPr>
    </w:pPr>
  </w:p>
  <w:p w14:paraId="23E7AF83" w14:textId="77777777" w:rsidR="00E84B9C" w:rsidRPr="007159D7" w:rsidRDefault="00E84B9C" w:rsidP="00FC722A">
    <w:pPr>
      <w:pStyle w:val="Piedepgina"/>
      <w:pBdr>
        <w:top w:val="thinThickSmallGap" w:sz="24" w:space="1" w:color="5F2726"/>
      </w:pBdr>
      <w:tabs>
        <w:tab w:val="clear" w:pos="4666"/>
        <w:tab w:val="clear" w:pos="9360"/>
        <w:tab w:val="right" w:pos="9533"/>
      </w:tabs>
    </w:pPr>
    <w:r>
      <w:rPr>
        <w:rFonts w:ascii="Cambria" w:hAnsi="Cambria"/>
      </w:rPr>
      <w:t>REG-DIN-001</w:t>
    </w:r>
    <w:r>
      <w:rPr>
        <w:rFonts w:ascii="Cambria" w:hAnsi="Cambria"/>
      </w:rPr>
      <w:tab/>
    </w:r>
    <w:r w:rsidRPr="00547BE7">
      <w:rPr>
        <w:rStyle w:val="Nmerodepgina"/>
      </w:rPr>
      <w:t xml:space="preserve">Página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PAGE </w:instrText>
    </w:r>
    <w:r w:rsidRPr="00547BE7">
      <w:rPr>
        <w:rStyle w:val="Nmerodepgina"/>
      </w:rPr>
      <w:fldChar w:fldCharType="separate"/>
    </w:r>
    <w:r w:rsidR="009670E6">
      <w:rPr>
        <w:rStyle w:val="Nmerodepgina"/>
        <w:noProof/>
      </w:rPr>
      <w:t>3</w:t>
    </w:r>
    <w:r w:rsidRPr="00547BE7">
      <w:rPr>
        <w:rStyle w:val="Nmerodepgina"/>
      </w:rPr>
      <w:fldChar w:fldCharType="end"/>
    </w:r>
    <w:r w:rsidRPr="00547BE7">
      <w:rPr>
        <w:rStyle w:val="Nmerodepgina"/>
      </w:rPr>
      <w:t xml:space="preserve"> de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NUMPAGES </w:instrText>
    </w:r>
    <w:r w:rsidRPr="00547BE7">
      <w:rPr>
        <w:rStyle w:val="Nmerodepgina"/>
      </w:rPr>
      <w:fldChar w:fldCharType="separate"/>
    </w:r>
    <w:r w:rsidR="009670E6">
      <w:rPr>
        <w:rStyle w:val="Nmerodepgina"/>
        <w:noProof/>
      </w:rPr>
      <w:t>3</w:t>
    </w:r>
    <w:r w:rsidRPr="00547BE7"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84882" w14:textId="77777777" w:rsidR="00E84B9C" w:rsidRPr="00F578A0" w:rsidRDefault="00E84B9C" w:rsidP="001F2B6C">
    <w:pPr>
      <w:pStyle w:val="Piedepgina"/>
      <w:pBdr>
        <w:top w:val="single" w:sz="18" w:space="1" w:color="auto"/>
      </w:pBdr>
      <w:tabs>
        <w:tab w:val="clear" w:pos="4666"/>
        <w:tab w:val="clear" w:pos="9360"/>
        <w:tab w:val="right" w:pos="9533"/>
      </w:tabs>
      <w:rPr>
        <w:rFonts w:ascii="Arial" w:hAnsi="Arial" w:cs="Arial"/>
      </w:rPr>
    </w:pPr>
    <w:r w:rsidRPr="00F578A0">
      <w:rPr>
        <w:rFonts w:ascii="Arial" w:hAnsi="Arial" w:cs="Arial"/>
      </w:rPr>
      <w:t>R</w:t>
    </w:r>
    <w:r w:rsidR="001327FA" w:rsidRPr="00F578A0">
      <w:rPr>
        <w:rFonts w:ascii="Arial" w:hAnsi="Arial" w:cs="Arial"/>
      </w:rPr>
      <w:t>EG-DIN-013</w:t>
    </w:r>
    <w:r w:rsidRPr="00F578A0">
      <w:rPr>
        <w:rFonts w:ascii="Arial" w:hAnsi="Arial" w:cs="Arial"/>
      </w:rPr>
      <w:tab/>
    </w:r>
    <w:r w:rsidRPr="00F578A0">
      <w:rPr>
        <w:rStyle w:val="Nmerodepgina"/>
        <w:rFonts w:ascii="Arial" w:hAnsi="Arial" w:cs="Arial"/>
      </w:rPr>
      <w:t xml:space="preserve">Página </w:t>
    </w:r>
    <w:r w:rsidRPr="00F578A0">
      <w:rPr>
        <w:rStyle w:val="Nmerodepgina"/>
        <w:rFonts w:ascii="Arial" w:hAnsi="Arial" w:cs="Arial"/>
      </w:rPr>
      <w:fldChar w:fldCharType="begin"/>
    </w:r>
    <w:r w:rsidRPr="00F578A0">
      <w:rPr>
        <w:rStyle w:val="Nmerodepgina"/>
        <w:rFonts w:ascii="Arial" w:hAnsi="Arial" w:cs="Arial"/>
      </w:rPr>
      <w:instrText xml:space="preserve"> PAGE </w:instrText>
    </w:r>
    <w:r w:rsidRPr="00F578A0">
      <w:rPr>
        <w:rStyle w:val="Nmerodepgina"/>
        <w:rFonts w:ascii="Arial" w:hAnsi="Arial" w:cs="Arial"/>
      </w:rPr>
      <w:fldChar w:fldCharType="separate"/>
    </w:r>
    <w:r w:rsidR="00E83073">
      <w:rPr>
        <w:rStyle w:val="Nmerodepgina"/>
        <w:rFonts w:ascii="Arial" w:hAnsi="Arial" w:cs="Arial"/>
        <w:noProof/>
      </w:rPr>
      <w:t>1</w:t>
    </w:r>
    <w:r w:rsidRPr="00F578A0">
      <w:rPr>
        <w:rStyle w:val="Nmerodepgina"/>
        <w:rFonts w:ascii="Arial" w:hAnsi="Arial" w:cs="Arial"/>
      </w:rPr>
      <w:fldChar w:fldCharType="end"/>
    </w:r>
    <w:r w:rsidRPr="00F578A0">
      <w:rPr>
        <w:rStyle w:val="Nmerodepgina"/>
        <w:rFonts w:ascii="Arial" w:hAnsi="Arial" w:cs="Arial"/>
      </w:rPr>
      <w:t xml:space="preserve"> de </w:t>
    </w:r>
    <w:r w:rsidRPr="00F578A0">
      <w:rPr>
        <w:rStyle w:val="Nmerodepgina"/>
        <w:rFonts w:ascii="Arial" w:hAnsi="Arial" w:cs="Arial"/>
      </w:rPr>
      <w:fldChar w:fldCharType="begin"/>
    </w:r>
    <w:r w:rsidRPr="00F578A0">
      <w:rPr>
        <w:rStyle w:val="Nmerodepgina"/>
        <w:rFonts w:ascii="Arial" w:hAnsi="Arial" w:cs="Arial"/>
      </w:rPr>
      <w:instrText xml:space="preserve"> NUMPAGES </w:instrText>
    </w:r>
    <w:r w:rsidRPr="00F578A0">
      <w:rPr>
        <w:rStyle w:val="Nmerodepgina"/>
        <w:rFonts w:ascii="Arial" w:hAnsi="Arial" w:cs="Arial"/>
      </w:rPr>
      <w:fldChar w:fldCharType="separate"/>
    </w:r>
    <w:r w:rsidR="00E83073">
      <w:rPr>
        <w:rStyle w:val="Nmerodepgina"/>
        <w:rFonts w:ascii="Arial" w:hAnsi="Arial" w:cs="Arial"/>
        <w:noProof/>
      </w:rPr>
      <w:t>1</w:t>
    </w:r>
    <w:r w:rsidRPr="00F578A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DD1B9" w14:textId="77777777" w:rsidR="00CB1654" w:rsidRDefault="00CB1654">
      <w:r>
        <w:separator/>
      </w:r>
    </w:p>
  </w:footnote>
  <w:footnote w:type="continuationSeparator" w:id="0">
    <w:p w14:paraId="576B020A" w14:textId="77777777" w:rsidR="00CB1654" w:rsidRDefault="00CB1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C5C02" w14:textId="77777777" w:rsidR="00E84B9C" w:rsidRDefault="00635B65" w:rsidP="001352D9">
    <w:pPr>
      <w:pStyle w:val="Encabezado"/>
      <w:rPr>
        <w:position w:val="6"/>
      </w:rPr>
    </w:pPr>
    <w:r>
      <w:rPr>
        <w:noProof/>
        <w:lang w:val="es-419" w:eastAsia="es-419"/>
      </w:rPr>
      <w:drawing>
        <wp:inline distT="0" distB="0" distL="0" distR="0" wp14:anchorId="24070D54" wp14:editId="3D9706D0">
          <wp:extent cx="6053455" cy="733484"/>
          <wp:effectExtent l="0" t="0" r="4445" b="9525"/>
          <wp:docPr id="5" name="Imagen 5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7B581" w14:textId="77777777" w:rsidR="00E84B9C" w:rsidRDefault="00635B65">
    <w:pPr>
      <w:pStyle w:val="Encabezado"/>
      <w:rPr>
        <w:position w:val="6"/>
      </w:rPr>
    </w:pPr>
    <w:r>
      <w:rPr>
        <w:noProof/>
        <w:lang w:val="es-419" w:eastAsia="es-419"/>
      </w:rPr>
      <w:drawing>
        <wp:inline distT="0" distB="0" distL="0" distR="0" wp14:anchorId="65ED3559" wp14:editId="582484BA">
          <wp:extent cx="6053455" cy="733484"/>
          <wp:effectExtent l="0" t="0" r="4445" b="9525"/>
          <wp:docPr id="6" name="Imagen 6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49A78" w14:textId="77777777" w:rsidR="001F2B6C" w:rsidRPr="00A56EBB" w:rsidRDefault="001F2B6C" w:rsidP="001F2B6C">
    <w:pPr>
      <w:pStyle w:val="Encabezado"/>
      <w:spacing w:after="20"/>
      <w:ind w:right="-448"/>
      <w:jc w:val="right"/>
      <w:rPr>
        <w:rFonts w:ascii="Arial" w:hAnsi="Arial"/>
        <w:sz w:val="18"/>
        <w:szCs w:val="18"/>
      </w:rPr>
    </w:pPr>
    <w:r w:rsidRPr="00325212">
      <w:rPr>
        <w:rFonts w:ascii="Arial" w:hAnsi="Arial"/>
        <w:b/>
        <w:noProof/>
        <w:sz w:val="18"/>
        <w:szCs w:val="18"/>
        <w:lang w:val="es-419" w:eastAsia="es-419"/>
      </w:rPr>
      <w:drawing>
        <wp:inline distT="0" distB="0" distL="0" distR="0" wp14:anchorId="0C04B4E8" wp14:editId="2B9CD9E3">
          <wp:extent cx="3619500" cy="732790"/>
          <wp:effectExtent l="0" t="0" r="0" b="0"/>
          <wp:docPr id="7" name="Imagen 4" descr="cid:image004.jpg@01D74E57.C4EA2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cid:image004.jpg@01D74E57.C4EA2700"/>
                  <pic:cNvPicPr/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40157"/>
                  <a:stretch/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 w:rsidRPr="00325212">
      <w:rPr>
        <w:rFonts w:ascii="Arial" w:hAnsi="Arial"/>
        <w:b/>
        <w:noProof/>
        <w:sz w:val="18"/>
        <w:szCs w:val="18"/>
        <w:lang w:val="es-419" w:eastAsia="es-419"/>
      </w:rPr>
      <w:drawing>
        <wp:inline distT="0" distB="0" distL="0" distR="0" wp14:anchorId="3B5F9662" wp14:editId="5D18FAED">
          <wp:extent cx="2434441" cy="733386"/>
          <wp:effectExtent l="0" t="0" r="4445" b="0"/>
          <wp:docPr id="8" name="Imagen 3" descr="cid:image004.jpg@01D74E57.C4EA2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cid:image004.jpg@01D74E57.C4EA2700"/>
                  <pic:cNvPicPr/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410" r="2372"/>
                  <a:stretch/>
                </pic:blipFill>
                <pic:spPr bwMode="auto">
                  <a:xfrm>
                    <a:off x="0" y="0"/>
                    <a:ext cx="2434569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46E3D" w:rsidRPr="00A56EBB">
      <w:rPr>
        <w:rFonts w:ascii="Arial" w:hAnsi="Arial"/>
        <w:sz w:val="18"/>
        <w:szCs w:val="18"/>
      </w:rPr>
      <w:t>Dirección de Servicios de Tecnologia</w:t>
    </w:r>
    <w:r w:rsidRPr="00A56EBB">
      <w:rPr>
        <w:rFonts w:ascii="Arial" w:hAnsi="Arial"/>
        <w:color w:val="FFFFFF" w:themeColor="background1"/>
        <w:sz w:val="18"/>
        <w:szCs w:val="18"/>
      </w:rPr>
      <w:t>......</w:t>
    </w:r>
  </w:p>
  <w:p w14:paraId="2726B59A" w14:textId="77777777" w:rsidR="00A46E3D" w:rsidRPr="00A56EBB" w:rsidRDefault="00A46E3D" w:rsidP="001F2B6C">
    <w:pPr>
      <w:pStyle w:val="Encabezado"/>
      <w:spacing w:after="20"/>
      <w:ind w:right="-448"/>
      <w:jc w:val="right"/>
      <w:rPr>
        <w:rFonts w:ascii="Arial" w:hAnsi="Arial"/>
        <w:sz w:val="18"/>
        <w:szCs w:val="18"/>
      </w:rPr>
    </w:pPr>
    <w:r w:rsidRPr="00A56EBB">
      <w:rPr>
        <w:rFonts w:ascii="Arial" w:hAnsi="Arial"/>
        <w:sz w:val="18"/>
        <w:szCs w:val="18"/>
      </w:rPr>
      <w:t>F</w:t>
    </w:r>
    <w:r w:rsidR="002B47E4" w:rsidRPr="00A56EBB">
      <w:rPr>
        <w:rFonts w:ascii="Arial" w:hAnsi="Arial"/>
        <w:sz w:val="18"/>
        <w:szCs w:val="18"/>
      </w:rPr>
      <w:t>orma: REG-DIN-013</w:t>
    </w:r>
    <w:r w:rsidR="001F2B6C" w:rsidRPr="00A56EBB">
      <w:rPr>
        <w:rFonts w:ascii="Arial" w:hAnsi="Arial"/>
        <w:color w:val="FFFFFF" w:themeColor="background1"/>
        <w:sz w:val="18"/>
        <w:szCs w:val="18"/>
      </w:rPr>
      <w:t>......</w:t>
    </w:r>
  </w:p>
  <w:p w14:paraId="13119DC7" w14:textId="77777777" w:rsidR="00635B65" w:rsidRPr="003D1234" w:rsidRDefault="00635B65" w:rsidP="00635B65">
    <w:pPr>
      <w:pStyle w:val="Encabezado"/>
      <w:spacing w:after="0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6AADB5A"/>
    <w:lvl w:ilvl="0">
      <w:numFmt w:val="bullet"/>
      <w:lvlText w:val="*"/>
      <w:lvlJc w:val="left"/>
    </w:lvl>
  </w:abstractNum>
  <w:abstractNum w:abstractNumId="1" w15:restartNumberingAfterBreak="0">
    <w:nsid w:val="022C7C63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3629D9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597264D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5DA3117"/>
    <w:multiLevelType w:val="hybridMultilevel"/>
    <w:tmpl w:val="0D3E3E8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DF1DA6"/>
    <w:multiLevelType w:val="hybridMultilevel"/>
    <w:tmpl w:val="15ACC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25FC7"/>
    <w:multiLevelType w:val="hybridMultilevel"/>
    <w:tmpl w:val="1EF02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6624C5"/>
    <w:multiLevelType w:val="hybridMultilevel"/>
    <w:tmpl w:val="93CC82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D13DB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516237B"/>
    <w:multiLevelType w:val="hybridMultilevel"/>
    <w:tmpl w:val="C8201D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DF0377"/>
    <w:multiLevelType w:val="multilevel"/>
    <w:tmpl w:val="636476B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1B0409"/>
    <w:multiLevelType w:val="hybridMultilevel"/>
    <w:tmpl w:val="03367E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D4163"/>
    <w:multiLevelType w:val="hybridMultilevel"/>
    <w:tmpl w:val="FD9CE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B5566"/>
    <w:multiLevelType w:val="hybridMultilevel"/>
    <w:tmpl w:val="D43EE45E"/>
    <w:lvl w:ilvl="0" w:tplc="4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839579B"/>
    <w:multiLevelType w:val="hybridMultilevel"/>
    <w:tmpl w:val="4342A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2A42DD"/>
    <w:multiLevelType w:val="hybridMultilevel"/>
    <w:tmpl w:val="D3C4C0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34C50"/>
    <w:multiLevelType w:val="hybridMultilevel"/>
    <w:tmpl w:val="CD3AA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4528E0"/>
    <w:multiLevelType w:val="hybridMultilevel"/>
    <w:tmpl w:val="9634C7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D45997"/>
    <w:multiLevelType w:val="hybridMultilevel"/>
    <w:tmpl w:val="9294B80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095FA1"/>
    <w:multiLevelType w:val="hybridMultilevel"/>
    <w:tmpl w:val="D47410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C152D27"/>
    <w:multiLevelType w:val="hybridMultilevel"/>
    <w:tmpl w:val="D2C090CC"/>
    <w:lvl w:ilvl="0" w:tplc="1C1CA3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D3284"/>
    <w:multiLevelType w:val="hybridMultilevel"/>
    <w:tmpl w:val="53A67520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4046E"/>
    <w:multiLevelType w:val="hybridMultilevel"/>
    <w:tmpl w:val="2640C2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B4799"/>
    <w:multiLevelType w:val="hybridMultilevel"/>
    <w:tmpl w:val="E676F9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57C6A"/>
    <w:multiLevelType w:val="hybridMultilevel"/>
    <w:tmpl w:val="C21A07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5F57188"/>
    <w:multiLevelType w:val="hybridMultilevel"/>
    <w:tmpl w:val="A97EC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90A18"/>
    <w:multiLevelType w:val="hybridMultilevel"/>
    <w:tmpl w:val="CCA45560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F7437"/>
    <w:multiLevelType w:val="hybridMultilevel"/>
    <w:tmpl w:val="EBA6D940"/>
    <w:lvl w:ilvl="0" w:tplc="0966057E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10122F9"/>
    <w:multiLevelType w:val="hybridMultilevel"/>
    <w:tmpl w:val="EC5628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06FD5"/>
    <w:multiLevelType w:val="hybridMultilevel"/>
    <w:tmpl w:val="F7645E36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33F1F"/>
    <w:multiLevelType w:val="hybridMultilevel"/>
    <w:tmpl w:val="747644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1B0416"/>
    <w:multiLevelType w:val="hybridMultilevel"/>
    <w:tmpl w:val="2976D7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97E0F"/>
    <w:multiLevelType w:val="hybridMultilevel"/>
    <w:tmpl w:val="636476BA"/>
    <w:lvl w:ilvl="0" w:tplc="A202C3D8">
      <w:start w:val="5"/>
      <w:numFmt w:val="bullet"/>
      <w:pStyle w:val="Sangria1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4A70F5"/>
    <w:multiLevelType w:val="hybridMultilevel"/>
    <w:tmpl w:val="A97EC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709B3"/>
    <w:multiLevelType w:val="hybridMultilevel"/>
    <w:tmpl w:val="8DFC738C"/>
    <w:lvl w:ilvl="0" w:tplc="0409000F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25"/>
        </w:tabs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5"/>
        </w:tabs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5"/>
        </w:tabs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5"/>
        </w:tabs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5"/>
        </w:tabs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5"/>
        </w:tabs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5"/>
        </w:tabs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5"/>
        </w:tabs>
        <w:ind w:left="6365" w:hanging="180"/>
      </w:pPr>
    </w:lvl>
  </w:abstractNum>
  <w:abstractNum w:abstractNumId="35" w15:restartNumberingAfterBreak="0">
    <w:nsid w:val="78360226"/>
    <w:multiLevelType w:val="hybridMultilevel"/>
    <w:tmpl w:val="6A082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33AD1"/>
    <w:multiLevelType w:val="hybridMultilevel"/>
    <w:tmpl w:val="5914E7CC"/>
    <w:lvl w:ilvl="0" w:tplc="328467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6627E"/>
    <w:multiLevelType w:val="hybridMultilevel"/>
    <w:tmpl w:val="762AC9B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ED74D1A"/>
    <w:multiLevelType w:val="hybridMultilevel"/>
    <w:tmpl w:val="55B0CBF8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568298">
    <w:abstractNumId w:val="26"/>
  </w:num>
  <w:num w:numId="2" w16cid:durableId="1540976156">
    <w:abstractNumId w:val="6"/>
  </w:num>
  <w:num w:numId="3" w16cid:durableId="1055935934">
    <w:abstractNumId w:val="14"/>
  </w:num>
  <w:num w:numId="4" w16cid:durableId="44456158">
    <w:abstractNumId w:val="21"/>
  </w:num>
  <w:num w:numId="5" w16cid:durableId="197276967">
    <w:abstractNumId w:val="38"/>
  </w:num>
  <w:num w:numId="6" w16cid:durableId="226578537">
    <w:abstractNumId w:val="34"/>
  </w:num>
  <w:num w:numId="7" w16cid:durableId="509877956">
    <w:abstractNumId w:val="29"/>
  </w:num>
  <w:num w:numId="8" w16cid:durableId="842622552">
    <w:abstractNumId w:val="16"/>
  </w:num>
  <w:num w:numId="9" w16cid:durableId="1969966468">
    <w:abstractNumId w:val="9"/>
  </w:num>
  <w:num w:numId="10" w16cid:durableId="1572082324">
    <w:abstractNumId w:val="23"/>
  </w:num>
  <w:num w:numId="11" w16cid:durableId="2095007880">
    <w:abstractNumId w:val="15"/>
  </w:num>
  <w:num w:numId="12" w16cid:durableId="193272502">
    <w:abstractNumId w:val="22"/>
  </w:num>
  <w:num w:numId="13" w16cid:durableId="1819495714">
    <w:abstractNumId w:val="24"/>
  </w:num>
  <w:num w:numId="14" w16cid:durableId="2094355357">
    <w:abstractNumId w:val="28"/>
  </w:num>
  <w:num w:numId="15" w16cid:durableId="1946838987">
    <w:abstractNumId w:val="30"/>
  </w:num>
  <w:num w:numId="16" w16cid:durableId="1425685320">
    <w:abstractNumId w:val="32"/>
  </w:num>
  <w:num w:numId="17" w16cid:durableId="398015429">
    <w:abstractNumId w:val="18"/>
  </w:num>
  <w:num w:numId="18" w16cid:durableId="584147540">
    <w:abstractNumId w:val="10"/>
  </w:num>
  <w:num w:numId="19" w16cid:durableId="960914050">
    <w:abstractNumId w:val="7"/>
  </w:num>
  <w:num w:numId="20" w16cid:durableId="59525512">
    <w:abstractNumId w:val="11"/>
  </w:num>
  <w:num w:numId="21" w16cid:durableId="1872762016">
    <w:abstractNumId w:val="4"/>
  </w:num>
  <w:num w:numId="22" w16cid:durableId="1879932517">
    <w:abstractNumId w:val="37"/>
  </w:num>
  <w:num w:numId="23" w16cid:durableId="1762410956">
    <w:abstractNumId w:val="35"/>
  </w:num>
  <w:num w:numId="24" w16cid:durableId="2058703639">
    <w:abstractNumId w:val="5"/>
  </w:num>
  <w:num w:numId="25" w16cid:durableId="239414583">
    <w:abstractNumId w:val="25"/>
  </w:num>
  <w:num w:numId="26" w16cid:durableId="1612929382">
    <w:abstractNumId w:val="27"/>
  </w:num>
  <w:num w:numId="27" w16cid:durableId="533468730">
    <w:abstractNumId w:val="36"/>
  </w:num>
  <w:num w:numId="28" w16cid:durableId="622463129">
    <w:abstractNumId w:val="31"/>
  </w:num>
  <w:num w:numId="29" w16cid:durableId="1174029027">
    <w:abstractNumId w:val="12"/>
  </w:num>
  <w:num w:numId="30" w16cid:durableId="1344550631">
    <w:abstractNumId w:val="17"/>
  </w:num>
  <w:num w:numId="31" w16cid:durableId="625044980">
    <w:abstractNumId w:val="33"/>
  </w:num>
  <w:num w:numId="32" w16cid:durableId="177551890">
    <w:abstractNumId w:val="19"/>
  </w:num>
  <w:num w:numId="33" w16cid:durableId="663358274">
    <w:abstractNumId w:val="1"/>
  </w:num>
  <w:num w:numId="34" w16cid:durableId="75439588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35" w16cid:durableId="631447228">
    <w:abstractNumId w:val="20"/>
  </w:num>
  <w:num w:numId="36" w16cid:durableId="1636714751">
    <w:abstractNumId w:val="3"/>
  </w:num>
  <w:num w:numId="37" w16cid:durableId="1251353554">
    <w:abstractNumId w:val="13"/>
  </w:num>
  <w:num w:numId="38" w16cid:durableId="851918374">
    <w:abstractNumId w:val="8"/>
  </w:num>
  <w:num w:numId="39" w16cid:durableId="1354959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E0"/>
    <w:rsid w:val="00007DAF"/>
    <w:rsid w:val="00011293"/>
    <w:rsid w:val="00011871"/>
    <w:rsid w:val="0001492B"/>
    <w:rsid w:val="00023B83"/>
    <w:rsid w:val="0002595F"/>
    <w:rsid w:val="00025F2D"/>
    <w:rsid w:val="00030421"/>
    <w:rsid w:val="00032DBC"/>
    <w:rsid w:val="00036055"/>
    <w:rsid w:val="00042A24"/>
    <w:rsid w:val="00055C89"/>
    <w:rsid w:val="0005630D"/>
    <w:rsid w:val="000571E6"/>
    <w:rsid w:val="00057D31"/>
    <w:rsid w:val="000658E4"/>
    <w:rsid w:val="000714A2"/>
    <w:rsid w:val="0007683C"/>
    <w:rsid w:val="000770C4"/>
    <w:rsid w:val="00080B33"/>
    <w:rsid w:val="00095DAE"/>
    <w:rsid w:val="00097876"/>
    <w:rsid w:val="000A0051"/>
    <w:rsid w:val="000A61AB"/>
    <w:rsid w:val="000B19E9"/>
    <w:rsid w:val="000B2F61"/>
    <w:rsid w:val="000C1188"/>
    <w:rsid w:val="000C6406"/>
    <w:rsid w:val="000D6090"/>
    <w:rsid w:val="000D6D19"/>
    <w:rsid w:val="000E0D90"/>
    <w:rsid w:val="000E5236"/>
    <w:rsid w:val="000E526C"/>
    <w:rsid w:val="000E592D"/>
    <w:rsid w:val="000E7BBD"/>
    <w:rsid w:val="000F3AC1"/>
    <w:rsid w:val="000F4F0A"/>
    <w:rsid w:val="000F766D"/>
    <w:rsid w:val="001013BC"/>
    <w:rsid w:val="001023E9"/>
    <w:rsid w:val="00107CAB"/>
    <w:rsid w:val="00110215"/>
    <w:rsid w:val="00110306"/>
    <w:rsid w:val="00112206"/>
    <w:rsid w:val="00114E81"/>
    <w:rsid w:val="00115EE4"/>
    <w:rsid w:val="0012149B"/>
    <w:rsid w:val="001231D9"/>
    <w:rsid w:val="001327FA"/>
    <w:rsid w:val="001352D9"/>
    <w:rsid w:val="0014008F"/>
    <w:rsid w:val="00140782"/>
    <w:rsid w:val="0014096F"/>
    <w:rsid w:val="001477B5"/>
    <w:rsid w:val="0015084B"/>
    <w:rsid w:val="00152A4E"/>
    <w:rsid w:val="001552AD"/>
    <w:rsid w:val="00155983"/>
    <w:rsid w:val="001633E2"/>
    <w:rsid w:val="0016585F"/>
    <w:rsid w:val="00166426"/>
    <w:rsid w:val="00167CA5"/>
    <w:rsid w:val="00173DDD"/>
    <w:rsid w:val="001758C6"/>
    <w:rsid w:val="00177E77"/>
    <w:rsid w:val="00180DAF"/>
    <w:rsid w:val="001852BE"/>
    <w:rsid w:val="00190C50"/>
    <w:rsid w:val="001964DE"/>
    <w:rsid w:val="001A4F48"/>
    <w:rsid w:val="001B0790"/>
    <w:rsid w:val="001B2D23"/>
    <w:rsid w:val="001B4EBA"/>
    <w:rsid w:val="001B716C"/>
    <w:rsid w:val="001C4310"/>
    <w:rsid w:val="001E0424"/>
    <w:rsid w:val="001E218B"/>
    <w:rsid w:val="001E6884"/>
    <w:rsid w:val="001F2A35"/>
    <w:rsid w:val="001F2B6C"/>
    <w:rsid w:val="001F56A1"/>
    <w:rsid w:val="001F6571"/>
    <w:rsid w:val="002021F7"/>
    <w:rsid w:val="0021298F"/>
    <w:rsid w:val="002169C7"/>
    <w:rsid w:val="00217B25"/>
    <w:rsid w:val="0022487B"/>
    <w:rsid w:val="00226B3B"/>
    <w:rsid w:val="002351B8"/>
    <w:rsid w:val="00246243"/>
    <w:rsid w:val="00250741"/>
    <w:rsid w:val="00250F58"/>
    <w:rsid w:val="00251BD2"/>
    <w:rsid w:val="00251D36"/>
    <w:rsid w:val="002559DB"/>
    <w:rsid w:val="00256020"/>
    <w:rsid w:val="00262B2A"/>
    <w:rsid w:val="0026372A"/>
    <w:rsid w:val="00265D79"/>
    <w:rsid w:val="002719CB"/>
    <w:rsid w:val="0027644E"/>
    <w:rsid w:val="00286C26"/>
    <w:rsid w:val="00287877"/>
    <w:rsid w:val="002909A4"/>
    <w:rsid w:val="00290BF1"/>
    <w:rsid w:val="00291569"/>
    <w:rsid w:val="002936CF"/>
    <w:rsid w:val="0029468D"/>
    <w:rsid w:val="00294D27"/>
    <w:rsid w:val="002963AE"/>
    <w:rsid w:val="002A16D9"/>
    <w:rsid w:val="002A3006"/>
    <w:rsid w:val="002A7BF8"/>
    <w:rsid w:val="002B47E4"/>
    <w:rsid w:val="002B4B1A"/>
    <w:rsid w:val="002B597C"/>
    <w:rsid w:val="002C0BA0"/>
    <w:rsid w:val="002C3129"/>
    <w:rsid w:val="002C4A20"/>
    <w:rsid w:val="002C52B7"/>
    <w:rsid w:val="002C5D42"/>
    <w:rsid w:val="002C7DA1"/>
    <w:rsid w:val="002D09DF"/>
    <w:rsid w:val="002D37ED"/>
    <w:rsid w:val="002D6075"/>
    <w:rsid w:val="002F6E6B"/>
    <w:rsid w:val="002F733F"/>
    <w:rsid w:val="002F7843"/>
    <w:rsid w:val="0030700E"/>
    <w:rsid w:val="00310FD5"/>
    <w:rsid w:val="003112A3"/>
    <w:rsid w:val="00320346"/>
    <w:rsid w:val="0032673A"/>
    <w:rsid w:val="00330205"/>
    <w:rsid w:val="00330782"/>
    <w:rsid w:val="00333E8C"/>
    <w:rsid w:val="0033718E"/>
    <w:rsid w:val="003401A9"/>
    <w:rsid w:val="0034416D"/>
    <w:rsid w:val="003573C9"/>
    <w:rsid w:val="0036670A"/>
    <w:rsid w:val="00373D18"/>
    <w:rsid w:val="00380DF6"/>
    <w:rsid w:val="003827F5"/>
    <w:rsid w:val="00382D3C"/>
    <w:rsid w:val="00383267"/>
    <w:rsid w:val="003846BC"/>
    <w:rsid w:val="00390B99"/>
    <w:rsid w:val="003A47B4"/>
    <w:rsid w:val="003B3BA0"/>
    <w:rsid w:val="003B4799"/>
    <w:rsid w:val="003B4FE2"/>
    <w:rsid w:val="003B5B04"/>
    <w:rsid w:val="003B7FB7"/>
    <w:rsid w:val="003C1EC2"/>
    <w:rsid w:val="003C48CE"/>
    <w:rsid w:val="003C52A3"/>
    <w:rsid w:val="003C6B63"/>
    <w:rsid w:val="003C75C5"/>
    <w:rsid w:val="003D1234"/>
    <w:rsid w:val="003D2850"/>
    <w:rsid w:val="003D4DD9"/>
    <w:rsid w:val="003E24FD"/>
    <w:rsid w:val="003E28BC"/>
    <w:rsid w:val="003E5E34"/>
    <w:rsid w:val="003F1543"/>
    <w:rsid w:val="004052C0"/>
    <w:rsid w:val="00413519"/>
    <w:rsid w:val="00415627"/>
    <w:rsid w:val="00422ACE"/>
    <w:rsid w:val="00425B0B"/>
    <w:rsid w:val="00430A7A"/>
    <w:rsid w:val="00430C35"/>
    <w:rsid w:val="00431B11"/>
    <w:rsid w:val="00431D87"/>
    <w:rsid w:val="00433D63"/>
    <w:rsid w:val="00435A0E"/>
    <w:rsid w:val="00437242"/>
    <w:rsid w:val="00437929"/>
    <w:rsid w:val="00443D42"/>
    <w:rsid w:val="004477D9"/>
    <w:rsid w:val="0045312E"/>
    <w:rsid w:val="00455E96"/>
    <w:rsid w:val="00456C86"/>
    <w:rsid w:val="00460ABC"/>
    <w:rsid w:val="0046105E"/>
    <w:rsid w:val="00462086"/>
    <w:rsid w:val="00462420"/>
    <w:rsid w:val="00475D3D"/>
    <w:rsid w:val="004805E2"/>
    <w:rsid w:val="00495B3F"/>
    <w:rsid w:val="00496C62"/>
    <w:rsid w:val="004A2E8A"/>
    <w:rsid w:val="004A3992"/>
    <w:rsid w:val="004A3BB6"/>
    <w:rsid w:val="004A518F"/>
    <w:rsid w:val="004B1B31"/>
    <w:rsid w:val="004B369B"/>
    <w:rsid w:val="004B4052"/>
    <w:rsid w:val="004B5FC3"/>
    <w:rsid w:val="004C0EA4"/>
    <w:rsid w:val="004C11A5"/>
    <w:rsid w:val="004C192C"/>
    <w:rsid w:val="004E4364"/>
    <w:rsid w:val="004F431E"/>
    <w:rsid w:val="004F5DD1"/>
    <w:rsid w:val="004F611B"/>
    <w:rsid w:val="005032E5"/>
    <w:rsid w:val="005047DB"/>
    <w:rsid w:val="00511148"/>
    <w:rsid w:val="00511A6F"/>
    <w:rsid w:val="00516CD6"/>
    <w:rsid w:val="00517D5F"/>
    <w:rsid w:val="005207BB"/>
    <w:rsid w:val="005361FD"/>
    <w:rsid w:val="00536AEC"/>
    <w:rsid w:val="0054500A"/>
    <w:rsid w:val="00545DAE"/>
    <w:rsid w:val="00547BE7"/>
    <w:rsid w:val="0055056F"/>
    <w:rsid w:val="00554CCB"/>
    <w:rsid w:val="00554D61"/>
    <w:rsid w:val="00555C42"/>
    <w:rsid w:val="00557A01"/>
    <w:rsid w:val="00561BEB"/>
    <w:rsid w:val="00563BCC"/>
    <w:rsid w:val="00564FC5"/>
    <w:rsid w:val="005735B3"/>
    <w:rsid w:val="00576038"/>
    <w:rsid w:val="00582370"/>
    <w:rsid w:val="00583AD5"/>
    <w:rsid w:val="0058432D"/>
    <w:rsid w:val="00584854"/>
    <w:rsid w:val="005923B1"/>
    <w:rsid w:val="00592640"/>
    <w:rsid w:val="00595F08"/>
    <w:rsid w:val="005A04B6"/>
    <w:rsid w:val="005A177D"/>
    <w:rsid w:val="005A2E38"/>
    <w:rsid w:val="005B59DF"/>
    <w:rsid w:val="005C00C2"/>
    <w:rsid w:val="005C1765"/>
    <w:rsid w:val="005D2304"/>
    <w:rsid w:val="005D2BA1"/>
    <w:rsid w:val="005D5A98"/>
    <w:rsid w:val="005E3855"/>
    <w:rsid w:val="005F326E"/>
    <w:rsid w:val="005F7A96"/>
    <w:rsid w:val="00600027"/>
    <w:rsid w:val="00603CF4"/>
    <w:rsid w:val="00604412"/>
    <w:rsid w:val="00604ABB"/>
    <w:rsid w:val="00604B1F"/>
    <w:rsid w:val="00612EF3"/>
    <w:rsid w:val="00625531"/>
    <w:rsid w:val="00625F59"/>
    <w:rsid w:val="006263ED"/>
    <w:rsid w:val="00632A14"/>
    <w:rsid w:val="00632D10"/>
    <w:rsid w:val="0063387E"/>
    <w:rsid w:val="00635B65"/>
    <w:rsid w:val="00636ACC"/>
    <w:rsid w:val="00640DDA"/>
    <w:rsid w:val="00642170"/>
    <w:rsid w:val="00651AAE"/>
    <w:rsid w:val="00654015"/>
    <w:rsid w:val="00654BE6"/>
    <w:rsid w:val="00661F19"/>
    <w:rsid w:val="006628A7"/>
    <w:rsid w:val="00664725"/>
    <w:rsid w:val="00670B8E"/>
    <w:rsid w:val="00672545"/>
    <w:rsid w:val="00675369"/>
    <w:rsid w:val="00675772"/>
    <w:rsid w:val="006774CA"/>
    <w:rsid w:val="00684ADB"/>
    <w:rsid w:val="006853F5"/>
    <w:rsid w:val="00687E49"/>
    <w:rsid w:val="00693191"/>
    <w:rsid w:val="00694040"/>
    <w:rsid w:val="006A0A56"/>
    <w:rsid w:val="006A445F"/>
    <w:rsid w:val="006A4466"/>
    <w:rsid w:val="006A6B90"/>
    <w:rsid w:val="006A7394"/>
    <w:rsid w:val="006A7EE5"/>
    <w:rsid w:val="006B4D41"/>
    <w:rsid w:val="006B7197"/>
    <w:rsid w:val="006C7673"/>
    <w:rsid w:val="006D0FBB"/>
    <w:rsid w:val="006D1886"/>
    <w:rsid w:val="006D3E6A"/>
    <w:rsid w:val="006D7644"/>
    <w:rsid w:val="006E5225"/>
    <w:rsid w:val="006E5BE0"/>
    <w:rsid w:val="006F0866"/>
    <w:rsid w:val="006F157D"/>
    <w:rsid w:val="006F4453"/>
    <w:rsid w:val="006F72FB"/>
    <w:rsid w:val="00702690"/>
    <w:rsid w:val="00703C56"/>
    <w:rsid w:val="00705DB5"/>
    <w:rsid w:val="00712271"/>
    <w:rsid w:val="007159D7"/>
    <w:rsid w:val="00723839"/>
    <w:rsid w:val="00726389"/>
    <w:rsid w:val="007335B0"/>
    <w:rsid w:val="00735D99"/>
    <w:rsid w:val="0074355E"/>
    <w:rsid w:val="00743F6A"/>
    <w:rsid w:val="00751897"/>
    <w:rsid w:val="00752307"/>
    <w:rsid w:val="0075360E"/>
    <w:rsid w:val="00753A7E"/>
    <w:rsid w:val="00755C17"/>
    <w:rsid w:val="007604D7"/>
    <w:rsid w:val="00765C53"/>
    <w:rsid w:val="00766294"/>
    <w:rsid w:val="00767255"/>
    <w:rsid w:val="00767E23"/>
    <w:rsid w:val="00786647"/>
    <w:rsid w:val="00796C67"/>
    <w:rsid w:val="007A268B"/>
    <w:rsid w:val="007A494A"/>
    <w:rsid w:val="007A6DFD"/>
    <w:rsid w:val="007A73C6"/>
    <w:rsid w:val="007B0981"/>
    <w:rsid w:val="007B486A"/>
    <w:rsid w:val="007B5DF6"/>
    <w:rsid w:val="007C30BD"/>
    <w:rsid w:val="007C314F"/>
    <w:rsid w:val="007C67D7"/>
    <w:rsid w:val="007D0F3D"/>
    <w:rsid w:val="007D11A0"/>
    <w:rsid w:val="007D28EC"/>
    <w:rsid w:val="007D3785"/>
    <w:rsid w:val="007D698D"/>
    <w:rsid w:val="007D7669"/>
    <w:rsid w:val="007E1168"/>
    <w:rsid w:val="007E2026"/>
    <w:rsid w:val="007F0B2C"/>
    <w:rsid w:val="007F2D49"/>
    <w:rsid w:val="007F62FC"/>
    <w:rsid w:val="0080020B"/>
    <w:rsid w:val="00805665"/>
    <w:rsid w:val="00810A28"/>
    <w:rsid w:val="00812F52"/>
    <w:rsid w:val="0081627D"/>
    <w:rsid w:val="008207D7"/>
    <w:rsid w:val="00826C42"/>
    <w:rsid w:val="008327EE"/>
    <w:rsid w:val="00832A5D"/>
    <w:rsid w:val="00834615"/>
    <w:rsid w:val="008349CC"/>
    <w:rsid w:val="008374B3"/>
    <w:rsid w:val="00842679"/>
    <w:rsid w:val="00844B7A"/>
    <w:rsid w:val="008459A7"/>
    <w:rsid w:val="00846507"/>
    <w:rsid w:val="008475FA"/>
    <w:rsid w:val="00847DCF"/>
    <w:rsid w:val="008609C0"/>
    <w:rsid w:val="00864E17"/>
    <w:rsid w:val="00866F0D"/>
    <w:rsid w:val="00866F7A"/>
    <w:rsid w:val="00867498"/>
    <w:rsid w:val="008712A5"/>
    <w:rsid w:val="00871FBB"/>
    <w:rsid w:val="00872A1A"/>
    <w:rsid w:val="0087598C"/>
    <w:rsid w:val="00880C40"/>
    <w:rsid w:val="00882B25"/>
    <w:rsid w:val="008912AC"/>
    <w:rsid w:val="00891596"/>
    <w:rsid w:val="00892C7E"/>
    <w:rsid w:val="008A07C3"/>
    <w:rsid w:val="008A4797"/>
    <w:rsid w:val="008B03D6"/>
    <w:rsid w:val="008B544B"/>
    <w:rsid w:val="008C2951"/>
    <w:rsid w:val="008C4DE1"/>
    <w:rsid w:val="008D1510"/>
    <w:rsid w:val="008D3CAA"/>
    <w:rsid w:val="008D4B71"/>
    <w:rsid w:val="008E59FE"/>
    <w:rsid w:val="008F360E"/>
    <w:rsid w:val="008F3904"/>
    <w:rsid w:val="008F39FA"/>
    <w:rsid w:val="00902D0A"/>
    <w:rsid w:val="0090319C"/>
    <w:rsid w:val="009051C1"/>
    <w:rsid w:val="00912C20"/>
    <w:rsid w:val="00914BF5"/>
    <w:rsid w:val="00926ACA"/>
    <w:rsid w:val="00926EF3"/>
    <w:rsid w:val="00927109"/>
    <w:rsid w:val="0092783A"/>
    <w:rsid w:val="00927B44"/>
    <w:rsid w:val="00930404"/>
    <w:rsid w:val="00930A95"/>
    <w:rsid w:val="009310AA"/>
    <w:rsid w:val="0093137E"/>
    <w:rsid w:val="00933084"/>
    <w:rsid w:val="00937BD8"/>
    <w:rsid w:val="00937F35"/>
    <w:rsid w:val="00942860"/>
    <w:rsid w:val="00954272"/>
    <w:rsid w:val="00954397"/>
    <w:rsid w:val="00956847"/>
    <w:rsid w:val="00961B29"/>
    <w:rsid w:val="009640E4"/>
    <w:rsid w:val="009649B9"/>
    <w:rsid w:val="00965176"/>
    <w:rsid w:val="00965E7A"/>
    <w:rsid w:val="009670E6"/>
    <w:rsid w:val="00972C9A"/>
    <w:rsid w:val="009745C2"/>
    <w:rsid w:val="00974AD7"/>
    <w:rsid w:val="009778F5"/>
    <w:rsid w:val="00980E41"/>
    <w:rsid w:val="00981523"/>
    <w:rsid w:val="00984C9D"/>
    <w:rsid w:val="00986A37"/>
    <w:rsid w:val="0098774F"/>
    <w:rsid w:val="009908B5"/>
    <w:rsid w:val="009939A4"/>
    <w:rsid w:val="00996B82"/>
    <w:rsid w:val="009970B5"/>
    <w:rsid w:val="009A16FA"/>
    <w:rsid w:val="009A3985"/>
    <w:rsid w:val="009A5006"/>
    <w:rsid w:val="009B3C34"/>
    <w:rsid w:val="009B63A3"/>
    <w:rsid w:val="009B666B"/>
    <w:rsid w:val="009B6F9F"/>
    <w:rsid w:val="009B75A9"/>
    <w:rsid w:val="009C1192"/>
    <w:rsid w:val="009D168D"/>
    <w:rsid w:val="009D6050"/>
    <w:rsid w:val="009E149C"/>
    <w:rsid w:val="009E29DF"/>
    <w:rsid w:val="009E2B23"/>
    <w:rsid w:val="009F6C99"/>
    <w:rsid w:val="009F7FE0"/>
    <w:rsid w:val="00A00E04"/>
    <w:rsid w:val="00A02126"/>
    <w:rsid w:val="00A07024"/>
    <w:rsid w:val="00A07052"/>
    <w:rsid w:val="00A07E93"/>
    <w:rsid w:val="00A16EDE"/>
    <w:rsid w:val="00A24EA5"/>
    <w:rsid w:val="00A27524"/>
    <w:rsid w:val="00A31E8F"/>
    <w:rsid w:val="00A32634"/>
    <w:rsid w:val="00A4335D"/>
    <w:rsid w:val="00A438FC"/>
    <w:rsid w:val="00A46797"/>
    <w:rsid w:val="00A46E31"/>
    <w:rsid w:val="00A46E3D"/>
    <w:rsid w:val="00A5063F"/>
    <w:rsid w:val="00A50712"/>
    <w:rsid w:val="00A56EBB"/>
    <w:rsid w:val="00A57600"/>
    <w:rsid w:val="00A607B1"/>
    <w:rsid w:val="00A67458"/>
    <w:rsid w:val="00A72C7E"/>
    <w:rsid w:val="00A761DA"/>
    <w:rsid w:val="00A77BBE"/>
    <w:rsid w:val="00A854D7"/>
    <w:rsid w:val="00A86485"/>
    <w:rsid w:val="00A86FE0"/>
    <w:rsid w:val="00A90055"/>
    <w:rsid w:val="00A913FD"/>
    <w:rsid w:val="00A9297C"/>
    <w:rsid w:val="00A94BEC"/>
    <w:rsid w:val="00A95886"/>
    <w:rsid w:val="00A96559"/>
    <w:rsid w:val="00A9773A"/>
    <w:rsid w:val="00AA041A"/>
    <w:rsid w:val="00AA1271"/>
    <w:rsid w:val="00AA1A8D"/>
    <w:rsid w:val="00AA1E08"/>
    <w:rsid w:val="00AA363E"/>
    <w:rsid w:val="00AA4570"/>
    <w:rsid w:val="00AB3B32"/>
    <w:rsid w:val="00AB54C7"/>
    <w:rsid w:val="00AB608A"/>
    <w:rsid w:val="00AC519D"/>
    <w:rsid w:val="00AC5F29"/>
    <w:rsid w:val="00AD6943"/>
    <w:rsid w:val="00AF7BEF"/>
    <w:rsid w:val="00B01228"/>
    <w:rsid w:val="00B016AB"/>
    <w:rsid w:val="00B03662"/>
    <w:rsid w:val="00B0522C"/>
    <w:rsid w:val="00B06459"/>
    <w:rsid w:val="00B16241"/>
    <w:rsid w:val="00B163CE"/>
    <w:rsid w:val="00B178C2"/>
    <w:rsid w:val="00B21178"/>
    <w:rsid w:val="00B22724"/>
    <w:rsid w:val="00B243B5"/>
    <w:rsid w:val="00B26D93"/>
    <w:rsid w:val="00B32062"/>
    <w:rsid w:val="00B32CD4"/>
    <w:rsid w:val="00B35BFF"/>
    <w:rsid w:val="00B37203"/>
    <w:rsid w:val="00B4139C"/>
    <w:rsid w:val="00B42016"/>
    <w:rsid w:val="00B428F1"/>
    <w:rsid w:val="00B45FF7"/>
    <w:rsid w:val="00B46D3A"/>
    <w:rsid w:val="00B510E7"/>
    <w:rsid w:val="00B535F7"/>
    <w:rsid w:val="00B717C9"/>
    <w:rsid w:val="00B7417A"/>
    <w:rsid w:val="00B77799"/>
    <w:rsid w:val="00B8079A"/>
    <w:rsid w:val="00B81EAD"/>
    <w:rsid w:val="00B838EF"/>
    <w:rsid w:val="00B841F4"/>
    <w:rsid w:val="00B873EB"/>
    <w:rsid w:val="00BA04C1"/>
    <w:rsid w:val="00BA1B77"/>
    <w:rsid w:val="00BA3033"/>
    <w:rsid w:val="00BA308F"/>
    <w:rsid w:val="00BB2BE8"/>
    <w:rsid w:val="00BB2C71"/>
    <w:rsid w:val="00BB5C22"/>
    <w:rsid w:val="00BC29CF"/>
    <w:rsid w:val="00BD3B9F"/>
    <w:rsid w:val="00BD52C8"/>
    <w:rsid w:val="00BD65C8"/>
    <w:rsid w:val="00BD71A3"/>
    <w:rsid w:val="00BD76AE"/>
    <w:rsid w:val="00BD7D57"/>
    <w:rsid w:val="00BE40A0"/>
    <w:rsid w:val="00BE6037"/>
    <w:rsid w:val="00BF009E"/>
    <w:rsid w:val="00BF3483"/>
    <w:rsid w:val="00BF6D08"/>
    <w:rsid w:val="00C017D3"/>
    <w:rsid w:val="00C032A2"/>
    <w:rsid w:val="00C0574A"/>
    <w:rsid w:val="00C05FF4"/>
    <w:rsid w:val="00C07671"/>
    <w:rsid w:val="00C133C6"/>
    <w:rsid w:val="00C2068D"/>
    <w:rsid w:val="00C23121"/>
    <w:rsid w:val="00C23201"/>
    <w:rsid w:val="00C33AB4"/>
    <w:rsid w:val="00C37980"/>
    <w:rsid w:val="00C42B18"/>
    <w:rsid w:val="00C522F1"/>
    <w:rsid w:val="00C5335C"/>
    <w:rsid w:val="00C54B05"/>
    <w:rsid w:val="00C644FF"/>
    <w:rsid w:val="00C65B25"/>
    <w:rsid w:val="00C66767"/>
    <w:rsid w:val="00C66F03"/>
    <w:rsid w:val="00C71089"/>
    <w:rsid w:val="00C7391C"/>
    <w:rsid w:val="00C7576E"/>
    <w:rsid w:val="00C76324"/>
    <w:rsid w:val="00C77F6A"/>
    <w:rsid w:val="00C8099A"/>
    <w:rsid w:val="00C8149F"/>
    <w:rsid w:val="00C81879"/>
    <w:rsid w:val="00C8312C"/>
    <w:rsid w:val="00C86973"/>
    <w:rsid w:val="00C905A4"/>
    <w:rsid w:val="00C907B7"/>
    <w:rsid w:val="00C94659"/>
    <w:rsid w:val="00CA636D"/>
    <w:rsid w:val="00CB1654"/>
    <w:rsid w:val="00CC1000"/>
    <w:rsid w:val="00CC1221"/>
    <w:rsid w:val="00CC200F"/>
    <w:rsid w:val="00CC4CEE"/>
    <w:rsid w:val="00CD3635"/>
    <w:rsid w:val="00CE04CD"/>
    <w:rsid w:val="00CE1544"/>
    <w:rsid w:val="00CE2A47"/>
    <w:rsid w:val="00CE4704"/>
    <w:rsid w:val="00CE54C5"/>
    <w:rsid w:val="00CE5A19"/>
    <w:rsid w:val="00CF6D29"/>
    <w:rsid w:val="00D02BDE"/>
    <w:rsid w:val="00D10B28"/>
    <w:rsid w:val="00D1185C"/>
    <w:rsid w:val="00D14584"/>
    <w:rsid w:val="00D14D2C"/>
    <w:rsid w:val="00D21AB1"/>
    <w:rsid w:val="00D223FA"/>
    <w:rsid w:val="00D22B94"/>
    <w:rsid w:val="00D2599E"/>
    <w:rsid w:val="00D26B1B"/>
    <w:rsid w:val="00D30CF2"/>
    <w:rsid w:val="00D31ECA"/>
    <w:rsid w:val="00D36007"/>
    <w:rsid w:val="00D36D0F"/>
    <w:rsid w:val="00D47AA5"/>
    <w:rsid w:val="00D52E99"/>
    <w:rsid w:val="00D55414"/>
    <w:rsid w:val="00D62E91"/>
    <w:rsid w:val="00D73830"/>
    <w:rsid w:val="00D74084"/>
    <w:rsid w:val="00D74852"/>
    <w:rsid w:val="00D84DB1"/>
    <w:rsid w:val="00D87760"/>
    <w:rsid w:val="00D877ED"/>
    <w:rsid w:val="00D90F72"/>
    <w:rsid w:val="00D97043"/>
    <w:rsid w:val="00DA2C4B"/>
    <w:rsid w:val="00DB1D2E"/>
    <w:rsid w:val="00DB2FE2"/>
    <w:rsid w:val="00DB3346"/>
    <w:rsid w:val="00DB4E00"/>
    <w:rsid w:val="00DB6EC6"/>
    <w:rsid w:val="00DB783C"/>
    <w:rsid w:val="00DC7BA5"/>
    <w:rsid w:val="00DD584D"/>
    <w:rsid w:val="00DE1EE2"/>
    <w:rsid w:val="00DE3C64"/>
    <w:rsid w:val="00DF12D5"/>
    <w:rsid w:val="00E10762"/>
    <w:rsid w:val="00E12E43"/>
    <w:rsid w:val="00E12EB8"/>
    <w:rsid w:val="00E16E7E"/>
    <w:rsid w:val="00E17BA8"/>
    <w:rsid w:val="00E2153F"/>
    <w:rsid w:val="00E3089B"/>
    <w:rsid w:val="00E30F3D"/>
    <w:rsid w:val="00E35EE9"/>
    <w:rsid w:val="00E447EC"/>
    <w:rsid w:val="00E46BC9"/>
    <w:rsid w:val="00E53AAE"/>
    <w:rsid w:val="00E55EDA"/>
    <w:rsid w:val="00E62DE1"/>
    <w:rsid w:val="00E63ED0"/>
    <w:rsid w:val="00E6721B"/>
    <w:rsid w:val="00E71C0E"/>
    <w:rsid w:val="00E73BC0"/>
    <w:rsid w:val="00E75765"/>
    <w:rsid w:val="00E779A2"/>
    <w:rsid w:val="00E825BA"/>
    <w:rsid w:val="00E83073"/>
    <w:rsid w:val="00E83487"/>
    <w:rsid w:val="00E837E0"/>
    <w:rsid w:val="00E84B9C"/>
    <w:rsid w:val="00E91B2C"/>
    <w:rsid w:val="00E93F9B"/>
    <w:rsid w:val="00EA11E7"/>
    <w:rsid w:val="00EA3BA6"/>
    <w:rsid w:val="00EA648F"/>
    <w:rsid w:val="00EB20EE"/>
    <w:rsid w:val="00EB2ED5"/>
    <w:rsid w:val="00EB5A21"/>
    <w:rsid w:val="00EB635C"/>
    <w:rsid w:val="00EC0357"/>
    <w:rsid w:val="00EC1468"/>
    <w:rsid w:val="00EC1998"/>
    <w:rsid w:val="00EC1C47"/>
    <w:rsid w:val="00EC3B30"/>
    <w:rsid w:val="00ED2D01"/>
    <w:rsid w:val="00ED4FC6"/>
    <w:rsid w:val="00F04601"/>
    <w:rsid w:val="00F103C5"/>
    <w:rsid w:val="00F17607"/>
    <w:rsid w:val="00F23F1E"/>
    <w:rsid w:val="00F246E3"/>
    <w:rsid w:val="00F27D1C"/>
    <w:rsid w:val="00F34257"/>
    <w:rsid w:val="00F54837"/>
    <w:rsid w:val="00F578A0"/>
    <w:rsid w:val="00F579AF"/>
    <w:rsid w:val="00F6064B"/>
    <w:rsid w:val="00F6174F"/>
    <w:rsid w:val="00F65ADF"/>
    <w:rsid w:val="00F70044"/>
    <w:rsid w:val="00F81B3C"/>
    <w:rsid w:val="00F833D5"/>
    <w:rsid w:val="00F8410B"/>
    <w:rsid w:val="00F866BE"/>
    <w:rsid w:val="00F86ADB"/>
    <w:rsid w:val="00F976C8"/>
    <w:rsid w:val="00FA4CC0"/>
    <w:rsid w:val="00FA608A"/>
    <w:rsid w:val="00FA6A0F"/>
    <w:rsid w:val="00FB5D27"/>
    <w:rsid w:val="00FB6BFC"/>
    <w:rsid w:val="00FC722A"/>
    <w:rsid w:val="00FC76D7"/>
    <w:rsid w:val="00FC7C67"/>
    <w:rsid w:val="00FD0501"/>
    <w:rsid w:val="00FD1567"/>
    <w:rsid w:val="00FE3B05"/>
    <w:rsid w:val="00FE429C"/>
    <w:rsid w:val="00FE42BD"/>
    <w:rsid w:val="00FE5D2B"/>
    <w:rsid w:val="00FE64B8"/>
    <w:rsid w:val="00FF1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B59BDDB"/>
  <w15:docId w15:val="{72F06E15-FC5F-48B8-844F-24482CE4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98F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sz w:val="22"/>
      <w:lang w:val="es-SV" w:eastAsia="en-US"/>
    </w:rPr>
  </w:style>
  <w:style w:type="paragraph" w:styleId="Ttulo1">
    <w:name w:val="heading 1"/>
    <w:basedOn w:val="Normal"/>
    <w:next w:val="Ttulo2"/>
    <w:qFormat/>
    <w:rsid w:val="00BA1B77"/>
    <w:pPr>
      <w:spacing w:before="240"/>
      <w:jc w:val="center"/>
      <w:outlineLvl w:val="0"/>
    </w:pPr>
    <w:rPr>
      <w:rFonts w:ascii="Arial" w:hAnsi="Arial"/>
      <w:b/>
      <w:caps/>
      <w:sz w:val="36"/>
    </w:rPr>
  </w:style>
  <w:style w:type="paragraph" w:styleId="Ttulo2">
    <w:name w:val="heading 2"/>
    <w:basedOn w:val="Normal"/>
    <w:next w:val="Normal"/>
    <w:qFormat/>
    <w:rsid w:val="00BA1B77"/>
    <w:pPr>
      <w:keepNext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rsid w:val="00BA1B77"/>
    <w:pPr>
      <w:keepNext/>
      <w:outlineLvl w:val="2"/>
    </w:pPr>
    <w:rPr>
      <w:b/>
    </w:rPr>
  </w:style>
  <w:style w:type="paragraph" w:styleId="Ttulo4">
    <w:name w:val="heading 4"/>
    <w:basedOn w:val="Normal"/>
    <w:next w:val="Sangranormal"/>
    <w:qFormat/>
    <w:rsid w:val="00BA1B77"/>
    <w:pPr>
      <w:keepNext/>
      <w:ind w:left="547"/>
      <w:outlineLvl w:val="3"/>
    </w:pPr>
    <w:rPr>
      <w:b/>
    </w:rPr>
  </w:style>
  <w:style w:type="paragraph" w:styleId="Ttulo5">
    <w:name w:val="heading 5"/>
    <w:basedOn w:val="Normal"/>
    <w:next w:val="Sangranormal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Ttulo6">
    <w:name w:val="heading 6"/>
    <w:basedOn w:val="Normal"/>
    <w:next w:val="Sangranormal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Ttulo7">
    <w:name w:val="heading 7"/>
    <w:basedOn w:val="Normal"/>
    <w:next w:val="Sangranormal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Ttulo8">
    <w:name w:val="heading 8"/>
    <w:basedOn w:val="Normal"/>
    <w:next w:val="Sangranormal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Ttulo9">
    <w:name w:val="heading 9"/>
    <w:basedOn w:val="Normal"/>
    <w:next w:val="Sangranormal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BA1B77"/>
    <w:pPr>
      <w:ind w:left="360"/>
    </w:pPr>
  </w:style>
  <w:style w:type="paragraph" w:styleId="TDC4">
    <w:name w:val="toc 4"/>
    <w:basedOn w:val="TDC1"/>
    <w:semiHidden/>
    <w:rsid w:val="00BA1B77"/>
    <w:pPr>
      <w:ind w:left="3240" w:right="1200"/>
    </w:pPr>
  </w:style>
  <w:style w:type="paragraph" w:styleId="TDC1">
    <w:name w:val="toc 1"/>
    <w:basedOn w:val="Normal"/>
    <w:semiHidden/>
    <w:rsid w:val="00BA1B77"/>
    <w:pPr>
      <w:keepNext/>
      <w:keepLines/>
      <w:tabs>
        <w:tab w:val="right" w:leader="dot" w:pos="8400"/>
      </w:tabs>
      <w:ind w:left="2160"/>
    </w:pPr>
  </w:style>
  <w:style w:type="paragraph" w:styleId="TDC3">
    <w:name w:val="toc 3"/>
    <w:basedOn w:val="TDC2"/>
    <w:semiHidden/>
    <w:rsid w:val="00BA1B77"/>
    <w:pPr>
      <w:ind w:left="2880"/>
    </w:pPr>
  </w:style>
  <w:style w:type="paragraph" w:styleId="TDC2">
    <w:name w:val="toc 2"/>
    <w:basedOn w:val="TDC1"/>
    <w:semiHidden/>
    <w:rsid w:val="00BA1B77"/>
    <w:pPr>
      <w:ind w:left="2520" w:right="1200"/>
    </w:pPr>
  </w:style>
  <w:style w:type="paragraph" w:styleId="Piedepgina">
    <w:name w:val="footer"/>
    <w:basedOn w:val="Normal"/>
    <w:link w:val="PiedepginaCar"/>
    <w:rsid w:val="00BA1B77"/>
    <w:pPr>
      <w:tabs>
        <w:tab w:val="center" w:pos="4666"/>
        <w:tab w:val="right" w:pos="9360"/>
      </w:tabs>
      <w:spacing w:after="0" w:line="180" w:lineRule="exact"/>
    </w:pPr>
    <w:rPr>
      <w:sz w:val="12"/>
    </w:rPr>
  </w:style>
  <w:style w:type="paragraph" w:styleId="Encabezado">
    <w:name w:val="header"/>
    <w:basedOn w:val="Normal"/>
    <w:link w:val="EncabezadoCar"/>
    <w:uiPriority w:val="99"/>
    <w:rsid w:val="00BA1B77"/>
    <w:pPr>
      <w:tabs>
        <w:tab w:val="left" w:pos="8400"/>
      </w:tabs>
    </w:pPr>
  </w:style>
  <w:style w:type="character" w:styleId="Refdenotaalpie">
    <w:name w:val="footnote reference"/>
    <w:basedOn w:val="Fuentedeprrafopredeter"/>
    <w:semiHidden/>
    <w:rsid w:val="00BA1B77"/>
    <w:rPr>
      <w:position w:val="6"/>
      <w:sz w:val="16"/>
    </w:rPr>
  </w:style>
  <w:style w:type="paragraph" w:styleId="Textonotapie">
    <w:name w:val="footnote text"/>
    <w:basedOn w:val="Normal"/>
    <w:semiHidden/>
    <w:rsid w:val="00BA1B77"/>
    <w:rPr>
      <w:sz w:val="20"/>
    </w:rPr>
  </w:style>
  <w:style w:type="paragraph" w:customStyle="1" w:styleId="formcaption5pt">
    <w:name w:val="form caption 5pt"/>
    <w:basedOn w:val="Normal"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customStyle="1" w:styleId="guidelines11pt">
    <w:name w:val="guidelines 11pt"/>
    <w:basedOn w:val="formhead9pt"/>
    <w:rsid w:val="00BA1B77"/>
    <w:rPr>
      <w:sz w:val="22"/>
    </w:rPr>
  </w:style>
  <w:style w:type="paragraph" w:customStyle="1" w:styleId="formhead9pt">
    <w:name w:val="form head 9pt"/>
    <w:basedOn w:val="Normalt"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customStyle="1" w:styleId="Normalt">
    <w:name w:val="Normalt"/>
    <w:basedOn w:val="Normal"/>
    <w:rsid w:val="00BA1B77"/>
    <w:rPr>
      <w:rFonts w:ascii="Times" w:hAnsi="Times"/>
    </w:rPr>
  </w:style>
  <w:style w:type="paragraph" w:customStyle="1" w:styleId="guidelineleft">
    <w:name w:val="guideline left"/>
    <w:basedOn w:val="Normal"/>
    <w:rsid w:val="00BA1B77"/>
    <w:pPr>
      <w:spacing w:before="60" w:after="60"/>
    </w:pPr>
    <w:rPr>
      <w:b/>
      <w:sz w:val="18"/>
    </w:rPr>
  </w:style>
  <w:style w:type="paragraph" w:customStyle="1" w:styleId="formspace">
    <w:name w:val="form space"/>
    <w:basedOn w:val="Normal"/>
    <w:rsid w:val="00BA1B77"/>
    <w:pPr>
      <w:spacing w:before="60" w:after="60"/>
    </w:pPr>
    <w:rPr>
      <w:sz w:val="18"/>
    </w:rPr>
  </w:style>
  <w:style w:type="paragraph" w:customStyle="1" w:styleId="heading4t">
    <w:name w:val="heading 4t"/>
    <w:basedOn w:val="heading3t"/>
    <w:next w:val="Sangranormal"/>
    <w:rsid w:val="00BA1B77"/>
    <w:pPr>
      <w:ind w:left="547"/>
    </w:pPr>
  </w:style>
  <w:style w:type="paragraph" w:customStyle="1" w:styleId="heading3t">
    <w:name w:val="heading 3t"/>
    <w:basedOn w:val="Ttulo1"/>
    <w:next w:val="Normalt"/>
    <w:rsid w:val="00BA1B77"/>
    <w:pPr>
      <w:keepNext/>
      <w:jc w:val="left"/>
      <w:outlineLvl w:val="9"/>
    </w:pPr>
    <w:rPr>
      <w:rFonts w:ascii="Times" w:hAnsi="Times"/>
      <w:caps w:val="0"/>
      <w:sz w:val="22"/>
    </w:rPr>
  </w:style>
  <w:style w:type="paragraph" w:customStyle="1" w:styleId="heading2t">
    <w:name w:val="heading 2t"/>
    <w:basedOn w:val="Ttulo1"/>
    <w:next w:val="Normalt"/>
    <w:rsid w:val="00BA1B77"/>
    <w:pPr>
      <w:keepNext/>
      <w:jc w:val="left"/>
      <w:outlineLvl w:val="9"/>
    </w:pPr>
    <w:rPr>
      <w:rFonts w:ascii="Times" w:hAnsi="Times"/>
      <w:caps w:val="0"/>
      <w:sz w:val="26"/>
    </w:rPr>
  </w:style>
  <w:style w:type="paragraph" w:customStyle="1" w:styleId="instruction">
    <w:name w:val="instruction"/>
    <w:basedOn w:val="Normalt"/>
    <w:rsid w:val="00BA1B77"/>
    <w:pPr>
      <w:ind w:left="-115"/>
      <w:jc w:val="both"/>
    </w:pPr>
  </w:style>
  <w:style w:type="paragraph" w:customStyle="1" w:styleId="checklist1line">
    <w:name w:val="checklist 1line"/>
    <w:basedOn w:val="checklistpara"/>
    <w:rsid w:val="00BA1B77"/>
    <w:pPr>
      <w:spacing w:before="120" w:after="120"/>
    </w:pPr>
    <w:rPr>
      <w:rFonts w:ascii="Times" w:hAnsi="Times"/>
    </w:rPr>
  </w:style>
  <w:style w:type="paragraph" w:customStyle="1" w:styleId="checklistpara">
    <w:name w:val="checklist para"/>
    <w:basedOn w:val="formspace"/>
    <w:rsid w:val="00BA1B77"/>
    <w:pPr>
      <w:spacing w:before="0" w:after="240"/>
    </w:pPr>
  </w:style>
  <w:style w:type="paragraph" w:customStyle="1" w:styleId="Text-bullet">
    <w:name w:val="Text - bullet"/>
    <w:basedOn w:val="Normal"/>
    <w:rsid w:val="00BA1B77"/>
    <w:pPr>
      <w:ind w:left="835" w:hanging="274"/>
    </w:pPr>
  </w:style>
  <w:style w:type="paragraph" w:customStyle="1" w:styleId="Text-bullettight">
    <w:name w:val="Text - bullet tight"/>
    <w:basedOn w:val="Text-bullet"/>
    <w:rsid w:val="00BA1B77"/>
    <w:pPr>
      <w:spacing w:after="0"/>
    </w:pPr>
  </w:style>
  <w:style w:type="paragraph" w:customStyle="1" w:styleId="NormalIndent-t">
    <w:name w:val="Normal Indent-t"/>
    <w:basedOn w:val="Sangranormal"/>
    <w:rsid w:val="00BA1B77"/>
    <w:rPr>
      <w:rFonts w:ascii="Times" w:hAnsi="Times"/>
    </w:rPr>
  </w:style>
  <w:style w:type="paragraph" w:customStyle="1" w:styleId="Text-bulletsub">
    <w:name w:val="Text - bullet sub"/>
    <w:basedOn w:val="Text-bullet"/>
    <w:rsid w:val="00BA1B77"/>
    <w:pPr>
      <w:ind w:left="1094"/>
    </w:pPr>
  </w:style>
  <w:style w:type="paragraph" w:customStyle="1" w:styleId="Text-bulletsubtight">
    <w:name w:val="Text - bullet sub tight"/>
    <w:basedOn w:val="Text-bullettight"/>
    <w:rsid w:val="00BA1B77"/>
    <w:pPr>
      <w:ind w:left="1094"/>
    </w:pPr>
  </w:style>
  <w:style w:type="paragraph" w:customStyle="1" w:styleId="Text-number">
    <w:name w:val="Text - number"/>
    <w:basedOn w:val="Normal"/>
    <w:rsid w:val="00BA1B77"/>
    <w:pPr>
      <w:tabs>
        <w:tab w:val="decimal" w:pos="295"/>
      </w:tabs>
      <w:spacing w:after="0"/>
      <w:ind w:left="533" w:hanging="533"/>
    </w:pPr>
  </w:style>
  <w:style w:type="paragraph" w:customStyle="1" w:styleId="Text-numbertight">
    <w:name w:val="Text - number tight"/>
    <w:basedOn w:val="Text-number"/>
    <w:rsid w:val="00BA1B77"/>
  </w:style>
  <w:style w:type="paragraph" w:customStyle="1" w:styleId="formhead8pt">
    <w:name w:val="form head 8pt"/>
    <w:basedOn w:val="instruction"/>
    <w:rsid w:val="00BA1B77"/>
  </w:style>
  <w:style w:type="paragraph" w:customStyle="1" w:styleId="formcaption9pt">
    <w:name w:val="form caption 9pt"/>
    <w:basedOn w:val="formcaption5pt"/>
    <w:rsid w:val="00BA1B77"/>
    <w:pPr>
      <w:spacing w:before="40" w:after="40"/>
      <w:ind w:left="0"/>
      <w:jc w:val="center"/>
    </w:pPr>
    <w:rPr>
      <w:b/>
      <w:sz w:val="18"/>
    </w:rPr>
  </w:style>
  <w:style w:type="paragraph" w:customStyle="1" w:styleId="checklisthead">
    <w:name w:val="checklist head"/>
    <w:basedOn w:val="guidelines11pt"/>
    <w:rsid w:val="00BA1B77"/>
    <w:pPr>
      <w:spacing w:before="120" w:after="120"/>
      <w:ind w:left="0"/>
    </w:pPr>
  </w:style>
  <w:style w:type="paragraph" w:customStyle="1" w:styleId="checklist2line">
    <w:name w:val="checklist 2line"/>
    <w:basedOn w:val="checklist1line"/>
    <w:rsid w:val="00BA1B77"/>
    <w:pPr>
      <w:spacing w:before="24" w:after="24"/>
    </w:pPr>
  </w:style>
  <w:style w:type="paragraph" w:customStyle="1" w:styleId="formcaption7pt">
    <w:name w:val="form caption 7pt"/>
    <w:basedOn w:val="Normal"/>
    <w:rsid w:val="00BA1B77"/>
    <w:pPr>
      <w:spacing w:before="80" w:after="60"/>
    </w:pPr>
    <w:rPr>
      <w:sz w:val="14"/>
    </w:rPr>
  </w:style>
  <w:style w:type="paragraph" w:customStyle="1" w:styleId="blankpage">
    <w:name w:val="blank page"/>
    <w:basedOn w:val="Normal"/>
    <w:rsid w:val="00BA1B77"/>
    <w:pPr>
      <w:pageBreakBefore/>
      <w:framePr w:hSpace="180" w:wrap="around" w:vAnchor="page" w:hAnchor="page" w:xAlign="center" w:yAlign="cen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</w:tabs>
    </w:pPr>
    <w:rPr>
      <w:sz w:val="24"/>
    </w:rPr>
  </w:style>
  <w:style w:type="paragraph" w:customStyle="1" w:styleId="text">
    <w:name w:val="text"/>
    <w:rsid w:val="00BA1B77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2"/>
      <w:lang w:val="en-US" w:eastAsia="en-US"/>
    </w:rPr>
  </w:style>
  <w:style w:type="character" w:styleId="Nmerodepgina">
    <w:name w:val="page number"/>
    <w:basedOn w:val="Fuentedeprrafopredeter"/>
    <w:rsid w:val="00BA1B77"/>
  </w:style>
  <w:style w:type="paragraph" w:customStyle="1" w:styleId="Txt-Closing">
    <w:name w:val="Txt - Closing"/>
    <w:basedOn w:val="Normal"/>
    <w:rsid w:val="00BA1B77"/>
    <w:pPr>
      <w:tabs>
        <w:tab w:val="left" w:pos="432"/>
        <w:tab w:val="left" w:pos="792"/>
        <w:tab w:val="left" w:pos="1152"/>
        <w:tab w:val="left" w:pos="1512"/>
        <w:tab w:val="left" w:pos="1872"/>
        <w:tab w:val="left" w:pos="2232"/>
        <w:tab w:val="left" w:pos="2592"/>
      </w:tabs>
      <w:spacing w:after="0"/>
      <w:ind w:left="4320"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rsid w:val="005C00C2"/>
    <w:rPr>
      <w:color w:val="0000FF"/>
      <w:u w:val="single"/>
    </w:rPr>
  </w:style>
  <w:style w:type="paragraph" w:styleId="Sangradetextonormal">
    <w:name w:val="Body Text Indent"/>
    <w:basedOn w:val="Textoindependiente"/>
    <w:rsid w:val="00564FC5"/>
    <w:pPr>
      <w:overflowPunct/>
      <w:autoSpaceDE/>
      <w:autoSpaceDN/>
      <w:adjustRightInd/>
      <w:spacing w:after="240" w:line="240" w:lineRule="atLeast"/>
      <w:ind w:left="360" w:firstLine="360"/>
      <w:jc w:val="both"/>
      <w:textAlignment w:val="auto"/>
    </w:pPr>
    <w:rPr>
      <w:rFonts w:ascii="Garamond" w:hAnsi="Garamond"/>
      <w:lang w:val="es-ES"/>
    </w:rPr>
  </w:style>
  <w:style w:type="paragraph" w:customStyle="1" w:styleId="TableHeaderCenter">
    <w:name w:val="Table Header Center"/>
    <w:basedOn w:val="Normal"/>
    <w:rsid w:val="00564FC5"/>
    <w:pPr>
      <w:overflowPunct/>
      <w:autoSpaceDE/>
      <w:autoSpaceDN/>
      <w:adjustRightInd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Textoindependiente">
    <w:name w:val="Body Text"/>
    <w:basedOn w:val="Normal"/>
    <w:rsid w:val="00564FC5"/>
    <w:pPr>
      <w:spacing w:after="120"/>
    </w:pPr>
  </w:style>
  <w:style w:type="paragraph" w:styleId="Textodeglobo">
    <w:name w:val="Balloon Text"/>
    <w:basedOn w:val="Normal"/>
    <w:link w:val="TextodegloboCar"/>
    <w:uiPriority w:val="99"/>
    <w:semiHidden/>
    <w:rsid w:val="00DE1EE2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670B8E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right" w:pos="3402"/>
        <w:tab w:val="left" w:pos="3969"/>
        <w:tab w:val="left" w:pos="4536"/>
        <w:tab w:val="left" w:pos="5103"/>
        <w:tab w:val="left" w:pos="5670"/>
      </w:tabs>
      <w:spacing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customStyle="1" w:styleId="Sangria1">
    <w:name w:val="Sangria 1"/>
    <w:basedOn w:val="Parrafo1"/>
    <w:rsid w:val="00D26B1B"/>
    <w:pPr>
      <w:numPr>
        <w:numId w:val="16"/>
      </w:numPr>
    </w:pPr>
  </w:style>
  <w:style w:type="paragraph" w:customStyle="1" w:styleId="Parrafo1">
    <w:name w:val="Parrafo 1"/>
    <w:basedOn w:val="Textoindependiente"/>
    <w:rsid w:val="00D26B1B"/>
    <w:pPr>
      <w:overflowPunct/>
      <w:autoSpaceDE/>
      <w:autoSpaceDN/>
      <w:adjustRightInd/>
      <w:spacing w:before="120" w:line="360" w:lineRule="auto"/>
      <w:jc w:val="both"/>
      <w:textAlignment w:val="auto"/>
    </w:pPr>
    <w:rPr>
      <w:rFonts w:ascii="Arial" w:hAnsi="Arial" w:cs="Arial"/>
      <w:sz w:val="20"/>
      <w:lang w:val="es-PE" w:eastAsia="es-ES"/>
    </w:rPr>
  </w:style>
  <w:style w:type="character" w:styleId="Hipervnculovisitado">
    <w:name w:val="FollowedHyperlink"/>
    <w:basedOn w:val="Fuentedeprrafopredeter"/>
    <w:rsid w:val="002351B8"/>
    <w:rPr>
      <w:color w:val="800080"/>
      <w:u w:val="single"/>
    </w:rPr>
  </w:style>
  <w:style w:type="table" w:styleId="Tablaconcuadrcula">
    <w:name w:val="Table Grid"/>
    <w:basedOn w:val="Tablanormal"/>
    <w:uiPriority w:val="39"/>
    <w:rsid w:val="00582370"/>
    <w:pPr>
      <w:overflowPunct w:val="0"/>
      <w:autoSpaceDE w:val="0"/>
      <w:autoSpaceDN w:val="0"/>
      <w:adjustRightInd w:val="0"/>
      <w:spacing w:after="24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7159D7"/>
    <w:rPr>
      <w:rFonts w:ascii="Helvetica" w:hAnsi="Helvetica"/>
      <w:sz w:val="12"/>
      <w:lang w:val="es-SV" w:eastAsia="en-US" w:bidi="ar-SA"/>
    </w:rPr>
  </w:style>
  <w:style w:type="paragraph" w:styleId="Prrafodelista">
    <w:name w:val="List Paragraph"/>
    <w:basedOn w:val="Normal"/>
    <w:uiPriority w:val="34"/>
    <w:qFormat/>
    <w:rsid w:val="00FA608A"/>
    <w:pPr>
      <w:overflowPunct/>
      <w:autoSpaceDE/>
      <w:autoSpaceDN/>
      <w:adjustRightInd/>
      <w:spacing w:after="0" w:line="276" w:lineRule="auto"/>
      <w:ind w:left="720"/>
      <w:contextualSpacing/>
      <w:textAlignment w:val="auto"/>
    </w:pPr>
    <w:rPr>
      <w:rFonts w:ascii="Calibri" w:eastAsia="Calibri" w:hAnsi="Calibri"/>
      <w:szCs w:val="22"/>
      <w:lang w:val="es-ES"/>
    </w:rPr>
  </w:style>
  <w:style w:type="character" w:styleId="Refdecomentario">
    <w:name w:val="annotation reference"/>
    <w:basedOn w:val="Fuentedeprrafopredeter"/>
    <w:rsid w:val="00D22B9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22B94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D22B94"/>
    <w:rPr>
      <w:rFonts w:ascii="Helvetica" w:hAnsi="Helvetica"/>
      <w:lang w:val="es-SV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22B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22B94"/>
    <w:rPr>
      <w:rFonts w:ascii="Helvetica" w:hAnsi="Helvetica"/>
      <w:b/>
      <w:bCs/>
      <w:lang w:val="es-SV" w:eastAsia="en-US"/>
    </w:rPr>
  </w:style>
  <w:style w:type="character" w:customStyle="1" w:styleId="EncabezadoCar">
    <w:name w:val="Encabezado Car"/>
    <w:link w:val="Encabezado"/>
    <w:uiPriority w:val="99"/>
    <w:rsid w:val="00694040"/>
    <w:rPr>
      <w:rFonts w:ascii="Helvetica" w:hAnsi="Helvetica"/>
      <w:sz w:val="22"/>
      <w:lang w:val="es-SV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Textodelmarcadordeposicin">
    <w:name w:val="Placeholder Text"/>
    <w:basedOn w:val="Fuentedeprrafopredeter"/>
    <w:uiPriority w:val="99"/>
    <w:semiHidden/>
    <w:rsid w:val="006338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74E57.C4EA2700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74E57.C4EA2700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74E57.C4EA2700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THOD\GIS\PHASE1\P1-NCR\SAMP1_08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11814-DF4C-4C13-A772-475F9B9F1AD1}"/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1613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Statement of Work - Banco Agrícola</vt:lpstr>
    </vt:vector>
  </TitlesOfParts>
  <Company>Banco Agrícola - Desarrollo de Sistemas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- Banco Agrícola</dc:title>
  <dc:subject>Plantilla de solicitud de requerimientos</dc:subject>
  <dc:creator>aggiron</dc:creator>
  <dc:description>Información resultado de reunión de trabajo para plantear la solución al requerimiento.</dc:description>
  <cp:lastModifiedBy>KRISTYAN MELYSSA RODRIGUEZ GONZALEZ</cp:lastModifiedBy>
  <cp:revision>38</cp:revision>
  <cp:lastPrinted>2021-06-10T15:49:00Z</cp:lastPrinted>
  <dcterms:created xsi:type="dcterms:W3CDTF">2021-07-21T16:42:00Z</dcterms:created>
  <dcterms:modified xsi:type="dcterms:W3CDTF">2025-04-01T00:18:00Z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0x010100644423D52131C04EBABDE405D8C52D3F</vt:lpwstr>
  </property>
  <property fmtid="{D5CDD505-2E9C-101B-9397-08002B2CF9AE}" pid="3" name="_ExtendedDescription">
    <vt:lpwstr>&lt;div class="ExternalClassDD9AF13DDEFC4F5787283160B1F10CF4"&gt;Pruebas Técnicas&lt;/div&gt;</vt:lpwstr>
  </property>
  <property fmtid="{D5CDD505-2E9C-101B-9397-08002B2CF9AE}" pid="4" name="Order">
    <vt:r8>30500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